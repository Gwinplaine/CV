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Ind w:w="-57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27"/>
        <w:gridCol w:w="9072"/>
      </w:tblGrid>
      <w:tr w:rsidR="008C2D05" w:rsidRPr="00287B9F" w:rsidTr="006F610F">
        <w:trPr>
          <w:trHeight w:val="2045"/>
        </w:trPr>
        <w:tc>
          <w:tcPr>
            <w:tcW w:w="212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8C2D05" w:rsidRDefault="00110B26" w:rsidP="00110B26">
            <w:pPr>
              <w:ind w:left="-215" w:right="-73"/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  <w:lang w:val="en-US"/>
              </w:rPr>
              <w:t xml:space="preserve">  </w:t>
            </w:r>
            <w:r w:rsidR="005814AC">
              <w:rPr>
                <w:noProof/>
              </w:rPr>
              <w:drawing>
                <wp:inline distT="0" distB="0" distL="0" distR="0" wp14:anchorId="1EFEFEB4" wp14:editId="377E14E2">
                  <wp:extent cx="1035880" cy="1314450"/>
                  <wp:effectExtent l="0" t="0" r="0" b="0"/>
                  <wp:docPr id="1" name="Рисунок 1" descr="C:\Users\VashkevichD\AppData\Local\Microsoft\Windows\Temporary Internet Files\Content.Word\Screenshot_20220701_1448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shkevichD\AppData\Local\Microsoft\Windows\Temporary Internet Files\Content.Word\Screenshot_20220701_1448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272" cy="1333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6F610F" w:rsidRDefault="00FD50CC" w:rsidP="00696AF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Вашкевич Денис</w:t>
            </w:r>
          </w:p>
          <w:p w:rsidR="008C2D05" w:rsidRPr="00BD1DE1" w:rsidRDefault="008C2D05" w:rsidP="00696AF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>ЖЕЛАЕМАЯ ДОЛЖНОСТЬ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 – 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Junior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 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Python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 </w:t>
            </w:r>
            <w:r w:rsidR="00696AF6"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Developer</w:t>
            </w:r>
          </w:p>
          <w:p w:rsidR="0048608E" w:rsidRPr="00BD1DE1" w:rsidRDefault="0048608E" w:rsidP="006726BA">
            <w:pPr>
              <w:pStyle w:val="2"/>
              <w:spacing w:before="120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Образование: 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Высшее</w:t>
            </w:r>
            <w:r w:rsidR="003748A5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 (инженер)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, магистратура</w:t>
            </w:r>
            <w:r w:rsidR="003748A5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 (магистр технических наук)</w:t>
            </w:r>
          </w:p>
          <w:p w:rsidR="008C2D05" w:rsidRPr="00BD1DE1" w:rsidRDefault="008C2D05" w:rsidP="006726BA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Дата рождения: 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29.07.1992</w:t>
            </w:r>
            <w:r w:rsidR="009C5BC0" w:rsidRPr="006726BA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Город: 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Минск</w:t>
            </w:r>
          </w:p>
          <w:p w:rsidR="008C2D05" w:rsidRPr="00BD1DE1" w:rsidRDefault="008C2D05" w:rsidP="006726BA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Телефон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Skype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Viber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Telegram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WhatsApp</w:t>
            </w:r>
            <w:r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 xml:space="preserve">: </w:t>
            </w:r>
            <w:r w:rsidR="005D4CFB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+375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29</w:t>
            </w:r>
            <w:r w:rsidR="005D4CFB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34889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</w:rPr>
              <w:t>27</w:t>
            </w:r>
          </w:p>
          <w:p w:rsidR="008C2D05" w:rsidRDefault="008C2D05" w:rsidP="006726BA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</w:pPr>
            <w:r w:rsidRPr="006726BA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Email:</w:t>
            </w:r>
            <w:r w:rsidRPr="006726BA">
              <w:rPr>
                <w:rFonts w:asciiTheme="minorHAnsi" w:hAnsiTheme="minorHAnsi" w:cstheme="minorHAnsi"/>
                <w:color w:val="auto"/>
                <w:sz w:val="18"/>
                <w:szCs w:val="24"/>
                <w:lang w:val="en-US"/>
              </w:rPr>
              <w:t xml:space="preserve"> </w:t>
            </w:r>
            <w:hyperlink r:id="rId6" w:history="1">
              <w:r w:rsidR="009C5BC0" w:rsidRPr="006726BA">
                <w:rPr>
                  <w:rStyle w:val="ae"/>
                  <w:rFonts w:asciiTheme="minorHAnsi" w:hAnsiTheme="minorHAnsi" w:cstheme="minorHAnsi"/>
                  <w:b w:val="0"/>
                  <w:sz w:val="18"/>
                  <w:szCs w:val="24"/>
                  <w:lang w:val="en-US"/>
                </w:rPr>
                <w:t>3488927@</w:t>
              </w:r>
              <w:r w:rsidR="009C5BC0" w:rsidRPr="00AA7E3F">
                <w:rPr>
                  <w:rStyle w:val="ae"/>
                  <w:rFonts w:asciiTheme="minorHAnsi" w:hAnsiTheme="minorHAnsi" w:cstheme="minorHAnsi"/>
                  <w:b w:val="0"/>
                  <w:sz w:val="18"/>
                  <w:szCs w:val="24"/>
                  <w:lang w:val="en-US"/>
                </w:rPr>
                <w:t>gmail</w:t>
              </w:r>
              <w:r w:rsidR="009C5BC0" w:rsidRPr="006726BA">
                <w:rPr>
                  <w:rStyle w:val="ae"/>
                  <w:rFonts w:asciiTheme="minorHAnsi" w:hAnsiTheme="minorHAnsi" w:cstheme="minorHAnsi"/>
                  <w:b w:val="0"/>
                  <w:sz w:val="18"/>
                  <w:szCs w:val="24"/>
                  <w:lang w:val="en-US"/>
                </w:rPr>
                <w:t>.</w:t>
              </w:r>
              <w:r w:rsidR="009C5BC0" w:rsidRPr="00AA7E3F">
                <w:rPr>
                  <w:rStyle w:val="ae"/>
                  <w:rFonts w:asciiTheme="minorHAnsi" w:hAnsiTheme="minorHAnsi" w:cstheme="minorHAnsi"/>
                  <w:b w:val="0"/>
                  <w:sz w:val="18"/>
                  <w:szCs w:val="24"/>
                  <w:lang w:val="en-US"/>
                </w:rPr>
                <w:t>com</w:t>
              </w:r>
            </w:hyperlink>
          </w:p>
          <w:p w:rsidR="009C5BC0" w:rsidRDefault="009C5BC0" w:rsidP="006726BA">
            <w:pPr>
              <w:pStyle w:val="10"/>
              <w:spacing w:line="240" w:lineRule="auto"/>
              <w:rPr>
                <w:rFonts w:asciiTheme="minorHAnsi" w:hAnsiTheme="minorHAnsi"/>
                <w:color w:val="auto"/>
                <w:sz w:val="18"/>
                <w:szCs w:val="18"/>
                <w:lang w:val="en-US"/>
              </w:rPr>
            </w:pPr>
            <w:r w:rsidRPr="004C20B7">
              <w:rPr>
                <w:rFonts w:asciiTheme="minorHAnsi" w:hAnsiTheme="minorHAnsi"/>
                <w:color w:val="auto"/>
                <w:sz w:val="18"/>
                <w:szCs w:val="18"/>
                <w:lang w:val="en-US"/>
              </w:rPr>
              <w:t xml:space="preserve">LinkedIn: </w:t>
            </w:r>
            <w:hyperlink r:id="rId7" w:history="1">
              <w:r w:rsidR="00A21D2C" w:rsidRPr="00213279">
                <w:rPr>
                  <w:rStyle w:val="ae"/>
                  <w:rFonts w:asciiTheme="minorHAnsi" w:hAnsiTheme="minorHAnsi"/>
                  <w:sz w:val="18"/>
                  <w:szCs w:val="18"/>
                  <w:lang w:val="en-US"/>
                </w:rPr>
                <w:t>https://www.linkedin.com/in/denis-vashkevich-23b2516a/</w:t>
              </w:r>
            </w:hyperlink>
          </w:p>
          <w:p w:rsidR="00F93197" w:rsidRDefault="00A21D2C" w:rsidP="00A21D2C">
            <w:pPr>
              <w:pStyle w:val="10"/>
              <w:spacing w:line="240" w:lineRule="auto"/>
              <w:rPr>
                <w:rFonts w:asciiTheme="minorHAnsi" w:hAnsiTheme="minorHAnsi" w:cstheme="minorHAnsi"/>
                <w:color w:val="auto"/>
                <w:sz w:val="18"/>
                <w:szCs w:val="24"/>
              </w:rPr>
            </w:pPr>
            <w:r w:rsidRPr="00CB4DDE">
              <w:rPr>
                <w:rFonts w:asciiTheme="minorHAnsi" w:hAnsiTheme="minorHAnsi" w:cstheme="minorHAnsi"/>
                <w:color w:val="auto"/>
                <w:sz w:val="18"/>
                <w:szCs w:val="24"/>
                <w:lang w:val="en-US"/>
              </w:rPr>
              <w:t>Django</w:t>
            </w:r>
            <w:r w:rsidRPr="006A2AD4">
              <w:rPr>
                <w:rFonts w:asciiTheme="minorHAnsi" w:hAnsiTheme="minorHAnsi" w:cstheme="minorHAnsi"/>
                <w:color w:val="auto"/>
                <w:sz w:val="18"/>
                <w:szCs w:val="24"/>
              </w:rPr>
              <w:t xml:space="preserve"> </w:t>
            </w:r>
            <w:r w:rsidRPr="00CB4DDE">
              <w:rPr>
                <w:rFonts w:asciiTheme="minorHAnsi" w:hAnsiTheme="minorHAnsi" w:cstheme="minorHAnsi"/>
                <w:color w:val="auto"/>
                <w:sz w:val="18"/>
                <w:szCs w:val="24"/>
              </w:rPr>
              <w:t>проект</w:t>
            </w:r>
            <w:r w:rsidRPr="006A2AD4">
              <w:rPr>
                <w:rFonts w:asciiTheme="minorHAnsi" w:hAnsiTheme="minorHAnsi" w:cstheme="minorHAnsi"/>
                <w:color w:val="auto"/>
                <w:sz w:val="18"/>
                <w:szCs w:val="24"/>
              </w:rPr>
              <w:t xml:space="preserve">: </w:t>
            </w:r>
            <w:hyperlink r:id="rId8" w:history="1">
              <w:r w:rsidR="00F93197" w:rsidRPr="00711C24">
                <w:rPr>
                  <w:rStyle w:val="ae"/>
                  <w:rFonts w:asciiTheme="minorHAnsi" w:hAnsiTheme="minorHAnsi" w:cstheme="minorHAnsi"/>
                  <w:sz w:val="18"/>
                  <w:szCs w:val="24"/>
                  <w:lang w:val="en-US"/>
                </w:rPr>
                <w:t>https</w:t>
              </w:r>
              <w:r w:rsidR="00F93197" w:rsidRPr="00711C24">
                <w:rPr>
                  <w:rStyle w:val="ae"/>
                  <w:rFonts w:asciiTheme="minorHAnsi" w:hAnsiTheme="minorHAnsi" w:cstheme="minorHAnsi"/>
                  <w:sz w:val="18"/>
                  <w:szCs w:val="24"/>
                </w:rPr>
                <w:t>://</w:t>
              </w:r>
              <w:proofErr w:type="spellStart"/>
              <w:r w:rsidR="00F93197" w:rsidRPr="00711C24">
                <w:rPr>
                  <w:rStyle w:val="ae"/>
                  <w:rFonts w:asciiTheme="minorHAnsi" w:hAnsiTheme="minorHAnsi" w:cstheme="minorHAnsi"/>
                  <w:sz w:val="18"/>
                  <w:szCs w:val="24"/>
                  <w:lang w:val="en-US"/>
                </w:rPr>
                <w:t>gwinplaine</w:t>
              </w:r>
              <w:proofErr w:type="spellEnd"/>
              <w:r w:rsidR="00F93197" w:rsidRPr="00711C24">
                <w:rPr>
                  <w:rStyle w:val="ae"/>
                  <w:rFonts w:asciiTheme="minorHAnsi" w:hAnsiTheme="minorHAnsi" w:cstheme="minorHAnsi"/>
                  <w:sz w:val="18"/>
                  <w:szCs w:val="24"/>
                </w:rPr>
                <w:t>.</w:t>
              </w:r>
              <w:proofErr w:type="spellStart"/>
              <w:r w:rsidR="00F93197" w:rsidRPr="00711C24">
                <w:rPr>
                  <w:rStyle w:val="ae"/>
                  <w:rFonts w:asciiTheme="minorHAnsi" w:hAnsiTheme="minorHAnsi" w:cstheme="minorHAnsi"/>
                  <w:sz w:val="18"/>
                  <w:szCs w:val="24"/>
                  <w:lang w:val="en-US"/>
                </w:rPr>
                <w:t>pythonanywhere</w:t>
              </w:r>
              <w:proofErr w:type="spellEnd"/>
              <w:r w:rsidR="00F93197" w:rsidRPr="00711C24">
                <w:rPr>
                  <w:rStyle w:val="ae"/>
                  <w:rFonts w:asciiTheme="minorHAnsi" w:hAnsiTheme="minorHAnsi" w:cstheme="minorHAnsi"/>
                  <w:sz w:val="18"/>
                  <w:szCs w:val="24"/>
                </w:rPr>
                <w:t>.</w:t>
              </w:r>
              <w:r w:rsidR="00F93197" w:rsidRPr="00711C24">
                <w:rPr>
                  <w:rStyle w:val="ae"/>
                  <w:rFonts w:asciiTheme="minorHAnsi" w:hAnsiTheme="minorHAnsi" w:cstheme="minorHAnsi"/>
                  <w:sz w:val="18"/>
                  <w:szCs w:val="24"/>
                  <w:lang w:val="en-US"/>
                </w:rPr>
                <w:t>com</w:t>
              </w:r>
            </w:hyperlink>
          </w:p>
          <w:p w:rsidR="00F93197" w:rsidRPr="009C5BC0" w:rsidRDefault="00CB4DDE" w:rsidP="00F93197">
            <w:pPr>
              <w:pStyle w:val="10"/>
              <w:spacing w:line="240" w:lineRule="auto"/>
              <w:rPr>
                <w:lang w:val="en-US"/>
              </w:rPr>
            </w:pPr>
            <w:proofErr w:type="spellStart"/>
            <w:r w:rsidRPr="00CB4DDE">
              <w:rPr>
                <w:rFonts w:asciiTheme="minorHAnsi" w:hAnsiTheme="minorHAnsi" w:cstheme="minorHAnsi"/>
                <w:color w:val="auto"/>
                <w:sz w:val="18"/>
                <w:szCs w:val="24"/>
                <w:lang w:val="en-US"/>
              </w:rPr>
              <w:t>Github</w:t>
            </w:r>
            <w:proofErr w:type="spellEnd"/>
            <w:r w:rsidRPr="00CB4DDE">
              <w:rPr>
                <w:rFonts w:asciiTheme="minorHAnsi" w:hAnsiTheme="minorHAnsi" w:cstheme="minorHAnsi"/>
                <w:color w:val="auto"/>
                <w:sz w:val="18"/>
                <w:szCs w:val="24"/>
                <w:lang w:val="en-US"/>
              </w:rPr>
              <w:t xml:space="preserve">: </w:t>
            </w:r>
            <w:hyperlink r:id="rId9" w:history="1">
              <w:r w:rsidR="00F93197" w:rsidRPr="00711C24">
                <w:rPr>
                  <w:rStyle w:val="ae"/>
                  <w:rFonts w:asciiTheme="minorHAnsi" w:hAnsiTheme="minorHAnsi" w:cstheme="minorHAnsi"/>
                  <w:sz w:val="18"/>
                  <w:szCs w:val="24"/>
                  <w:lang w:val="en-US"/>
                </w:rPr>
                <w:t>https://github.com/Gwinplaine</w:t>
              </w:r>
            </w:hyperlink>
            <w:bookmarkStart w:id="0" w:name="_GoBack"/>
            <w:bookmarkEnd w:id="0"/>
          </w:p>
        </w:tc>
      </w:tr>
      <w:tr w:rsidR="00704EE7" w:rsidRPr="00617006" w:rsidTr="00AD6F61">
        <w:trPr>
          <w:trHeight w:val="3360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BD1DE1" w:rsidRDefault="002118A3" w:rsidP="00204C48">
            <w:pPr>
              <w:pStyle w:val="1"/>
              <w:ind w:right="-73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18"/>
                <w:szCs w:val="24"/>
                <w:u w:val="single"/>
              </w:rPr>
            </w:pPr>
            <w:bookmarkStart w:id="1" w:name="_56y1nfgxuv" w:colFirst="0" w:colLast="0"/>
            <w:bookmarkEnd w:id="1"/>
            <w:r w:rsidRPr="00BD1DE1"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  <w:t>ОПЫТ РАБОТЫ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06B06" w:rsidRPr="00BD1DE1" w:rsidRDefault="00631773" w:rsidP="00E8793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bookmarkStart w:id="2" w:name="_2goo9s5pomc0" w:colFirst="0" w:colLast="0"/>
            <w:bookmarkEnd w:id="2"/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- </w:t>
            </w:r>
            <w:r w:rsidR="00696AF6" w:rsidRPr="00BD1DE1">
              <w:rPr>
                <w:rFonts w:asciiTheme="minorHAnsi" w:hAnsiTheme="minorHAnsi" w:cstheme="minorHAnsi"/>
                <w:color w:val="auto"/>
                <w:szCs w:val="24"/>
              </w:rPr>
              <w:t>Начальник управления закупок</w:t>
            </w:r>
          </w:p>
          <w:p w:rsidR="00631773" w:rsidRPr="00BD1DE1" w:rsidRDefault="00631773" w:rsidP="00E8793F">
            <w:pPr>
              <w:pStyle w:val="3"/>
              <w:spacing w:after="0" w:line="240" w:lineRule="auto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Сеть магазинов «Доброном» и «Копеечка»</w:t>
            </w:r>
          </w:p>
          <w:p w:rsidR="00CC3048" w:rsidRPr="00BD1DE1" w:rsidRDefault="00AD6F61" w:rsidP="00E8793F">
            <w:pPr>
              <w:pStyle w:val="3"/>
              <w:spacing w:after="0" w:line="240" w:lineRule="auto"/>
              <w:ind w:left="493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 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Август 2017</w:t>
            </w:r>
            <w:r w:rsidR="00CC304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- текущее время</w:t>
            </w:r>
          </w:p>
          <w:p w:rsidR="00B1425F" w:rsidRPr="00BD1DE1" w:rsidRDefault="00EF3F7C" w:rsidP="00E8793F">
            <w:pPr>
              <w:pStyle w:val="4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Должностные</w:t>
            </w:r>
            <w:r w:rsidR="00B1425F"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 обязанности:</w:t>
            </w:r>
          </w:p>
          <w:p w:rsidR="00B1425F" w:rsidRPr="00BD1DE1" w:rsidRDefault="00AD6F61" w:rsidP="00E8793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436" w:firstLine="57"/>
              <w:textAlignment w:val="baselin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>Организация работы управления, обеспечивающего сеть магазинов (</w:t>
            </w:r>
            <w:r w:rsidR="00916943" w:rsidRPr="00916943">
              <w:rPr>
                <w:rFonts w:asciiTheme="minorHAnsi" w:hAnsiTheme="minorHAnsi" w:cstheme="minorHAnsi"/>
                <w:sz w:val="20"/>
              </w:rPr>
              <w:t>800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 xml:space="preserve"> торговых </w:t>
            </w:r>
            <w:r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>объектов) всем необходимым</w:t>
            </w:r>
          </w:p>
          <w:p w:rsidR="00696AF6" w:rsidRPr="00BD1DE1" w:rsidRDefault="00696AF6" w:rsidP="00E8793F">
            <w:pPr>
              <w:pStyle w:val="4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bookmarkStart w:id="3" w:name="_oz27sjej29tu" w:colFirst="0" w:colLast="0"/>
            <w:bookmarkStart w:id="4" w:name="_j8kzwzlau0g" w:colFirst="0" w:colLast="0"/>
            <w:bookmarkEnd w:id="3"/>
            <w:bookmarkEnd w:id="4"/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Должностные достижения:</w:t>
            </w:r>
          </w:p>
          <w:p w:rsidR="00696AF6" w:rsidRPr="00BD1DE1" w:rsidRDefault="00AD6F61" w:rsidP="00E8793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436" w:right="-73" w:firstLine="57"/>
              <w:textAlignment w:val="baselin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>Создание хорошо функционирующего управления, состоящего из 50 человек, с нуля</w:t>
            </w:r>
          </w:p>
          <w:p w:rsidR="00696AF6" w:rsidRPr="00BD1DE1" w:rsidRDefault="00AD6F61" w:rsidP="00E8793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436" w:firstLine="57"/>
              <w:textAlignment w:val="baselin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 xml:space="preserve">Полное сопровождение открытия </w:t>
            </w:r>
            <w:r w:rsidR="002043EF">
              <w:rPr>
                <w:rFonts w:asciiTheme="minorHAnsi" w:hAnsiTheme="minorHAnsi" w:cstheme="minorHAnsi"/>
                <w:sz w:val="20"/>
              </w:rPr>
              <w:t>750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 xml:space="preserve"> торговых объектов за </w:t>
            </w:r>
            <w:r w:rsidR="002043EF">
              <w:rPr>
                <w:rFonts w:asciiTheme="minorHAnsi" w:hAnsiTheme="minorHAnsi" w:cstheme="minorHAnsi"/>
                <w:sz w:val="20"/>
              </w:rPr>
              <w:t>5</w:t>
            </w:r>
            <w:r w:rsidR="00696AF6" w:rsidRPr="00BD1DE1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043EF">
              <w:rPr>
                <w:rFonts w:asciiTheme="minorHAnsi" w:hAnsiTheme="minorHAnsi" w:cstheme="minorHAnsi"/>
                <w:sz w:val="20"/>
              </w:rPr>
              <w:t>лет</w:t>
            </w:r>
          </w:p>
          <w:p w:rsidR="00751EE5" w:rsidRPr="00BD1DE1" w:rsidRDefault="00631773" w:rsidP="00E8793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- </w:t>
            </w:r>
            <w:r w:rsidR="00696AF6" w:rsidRPr="00BD1DE1">
              <w:rPr>
                <w:rFonts w:asciiTheme="minorHAnsi" w:hAnsiTheme="minorHAnsi" w:cstheme="minorHAnsi"/>
                <w:color w:val="auto"/>
                <w:szCs w:val="24"/>
              </w:rPr>
              <w:t>Специалист по материально-техническому снабжению</w:t>
            </w:r>
          </w:p>
          <w:p w:rsidR="00631773" w:rsidRPr="00BD1DE1" w:rsidRDefault="00631773" w:rsidP="00E8793F">
            <w:pPr>
              <w:pStyle w:val="3"/>
              <w:spacing w:after="0" w:line="240" w:lineRule="auto"/>
              <w:ind w:left="293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Сеть магазинов «Домашний»</w:t>
            </w:r>
            <w:r w:rsidR="001C2218" w:rsidRPr="00BD1DE1">
              <w:rPr>
                <w:rFonts w:asciiTheme="minorHAnsi" w:hAnsiTheme="minorHAnsi" w:cstheme="minorHAnsi"/>
                <w:color w:val="auto"/>
                <w:szCs w:val="24"/>
              </w:rPr>
              <w:t>, сеть магазинов «АЛМИ»</w:t>
            </w:r>
          </w:p>
          <w:p w:rsidR="001C2218" w:rsidRPr="00BD1DE1" w:rsidRDefault="006F610F" w:rsidP="00E8793F">
            <w:pPr>
              <w:pStyle w:val="3"/>
              <w:spacing w:after="0" w:line="240" w:lineRule="auto"/>
              <w:ind w:left="436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  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Октябрь 2016 – Август 2017</w:t>
            </w:r>
            <w:r w:rsidR="001C221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, Март 2014 – Октябрь 2016</w:t>
            </w:r>
          </w:p>
          <w:p w:rsidR="00751EE5" w:rsidRPr="00BD1DE1" w:rsidRDefault="00EF3F7C" w:rsidP="00E8793F">
            <w:pPr>
              <w:pStyle w:val="4"/>
              <w:ind w:left="293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Должностные</w:t>
            </w:r>
            <w:r w:rsidR="00751EE5"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 обязанности:</w:t>
            </w:r>
          </w:p>
          <w:p w:rsidR="00751EE5" w:rsidRPr="00AD0D88" w:rsidRDefault="00696AF6" w:rsidP="00E8793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436" w:firstLine="0"/>
              <w:textAlignment w:val="baseline"/>
              <w:rPr>
                <w:rFonts w:asciiTheme="minorHAnsi" w:hAnsiTheme="minorHAnsi" w:cstheme="minorHAnsi"/>
                <w:sz w:val="22"/>
              </w:rPr>
            </w:pPr>
            <w:r w:rsidRPr="00BD1DE1">
              <w:rPr>
                <w:rFonts w:asciiTheme="minorHAnsi" w:hAnsiTheme="minorHAnsi" w:cstheme="minorHAnsi"/>
                <w:sz w:val="20"/>
              </w:rPr>
              <w:t>Снабжение торговых объектов всем необходимым оборудованием и инвентарём</w:t>
            </w:r>
          </w:p>
        </w:tc>
      </w:tr>
      <w:tr w:rsidR="00C25152" w:rsidRPr="00617006" w:rsidTr="002043EF">
        <w:trPr>
          <w:trHeight w:val="1440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BD1DE1" w:rsidRDefault="00C25152" w:rsidP="00204C48">
            <w:pPr>
              <w:ind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</w:pPr>
            <w:r w:rsidRPr="00BD1DE1"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  <w:t>ОБРАЗОВАНИЕ</w:t>
            </w:r>
          </w:p>
          <w:p w:rsidR="00C25152" w:rsidRPr="00BD1DE1" w:rsidRDefault="00C25152" w:rsidP="00204C48">
            <w:pPr>
              <w:pStyle w:val="1"/>
              <w:spacing w:line="240" w:lineRule="auto"/>
              <w:ind w:right="-73"/>
              <w:contextualSpacing w:val="0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BD1DE1" w:rsidRDefault="00AA05B0" w:rsidP="002043E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043EF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Pr="00AD0D8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Инженер (торговое оборудование и технологии)</w:t>
            </w:r>
          </w:p>
          <w:p w:rsidR="00C25152" w:rsidRPr="00BD1DE1" w:rsidRDefault="00C25152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Дата окончания </w:t>
            </w:r>
            <w:r w:rsidR="00AA05B0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- 2014, Форма обучения - дневная</w:t>
            </w:r>
          </w:p>
          <w:p w:rsidR="00C25152" w:rsidRPr="00BD1DE1" w:rsidRDefault="00AA05B0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БНТУ, факультет менеджмента, маркетинга и предпринимательства</w:t>
            </w:r>
          </w:p>
          <w:p w:rsidR="00AA05B0" w:rsidRPr="00BD1DE1" w:rsidRDefault="00AA05B0" w:rsidP="002043E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- Магистр технических наук (машиностроение и машиноведение)</w:t>
            </w:r>
          </w:p>
          <w:p w:rsidR="00AA05B0" w:rsidRPr="00BD1DE1" w:rsidRDefault="00AA05B0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Дата окончания - 2015, Форма обучения - дневная</w:t>
            </w:r>
          </w:p>
          <w:p w:rsidR="00AA05B0" w:rsidRPr="00AD0D88" w:rsidRDefault="00AA05B0" w:rsidP="002043EF">
            <w:pPr>
              <w:pStyle w:val="10"/>
              <w:ind w:left="436"/>
              <w:rPr>
                <w:color w:val="auto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БНТУ, факультет менеджмента, маркетинга и предпринимательства</w:t>
            </w:r>
          </w:p>
        </w:tc>
      </w:tr>
      <w:tr w:rsidR="001F0C2C" w:rsidRPr="00287B9F" w:rsidTr="00AD6F61">
        <w:trPr>
          <w:trHeight w:val="472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0C2C" w:rsidRPr="00BD1DE1" w:rsidRDefault="001F0C2C" w:rsidP="00204C48">
            <w:pPr>
              <w:ind w:left="-215"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</w:pPr>
            <w:r w:rsidRPr="00BD1DE1"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  <w:t>ИНОСТРАННЫЕ ЯЗЫКИ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0C2C" w:rsidRPr="002043EF" w:rsidRDefault="00FB77F8" w:rsidP="00AD6F61">
            <w:pPr>
              <w:widowControl/>
              <w:shd w:val="clear" w:color="auto" w:fill="FFFFFF"/>
              <w:spacing w:line="240" w:lineRule="auto"/>
              <w:ind w:left="295"/>
              <w:contextualSpacing w:val="0"/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</w:pPr>
            <w:r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 xml:space="preserve">- </w:t>
            </w:r>
            <w:r w:rsidR="001F0C2C"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</w:rPr>
              <w:t>Английский</w:t>
            </w:r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 xml:space="preserve"> - Upper-Intermediate</w:t>
            </w:r>
          </w:p>
          <w:p w:rsidR="001F0C2C" w:rsidRPr="00AD0D88" w:rsidRDefault="00FB77F8" w:rsidP="00AD6F61">
            <w:pPr>
              <w:widowControl/>
              <w:shd w:val="clear" w:color="auto" w:fill="FFFFFF"/>
              <w:spacing w:line="240" w:lineRule="auto"/>
              <w:ind w:left="295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 xml:space="preserve">- </w:t>
            </w:r>
            <w:r w:rsidR="001F0C2C"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</w:rPr>
              <w:t>Французский</w:t>
            </w:r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 xml:space="preserve"> - Pre-</w:t>
            </w:r>
            <w:proofErr w:type="spellStart"/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>Intermédiaire</w:t>
            </w:r>
            <w:proofErr w:type="spellEnd"/>
          </w:p>
        </w:tc>
      </w:tr>
      <w:tr w:rsidR="00C25152" w:rsidRPr="00A21D2C" w:rsidTr="002043EF">
        <w:trPr>
          <w:trHeight w:val="344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BD1DE1" w:rsidRDefault="000B4616" w:rsidP="00204C48">
            <w:pPr>
              <w:ind w:left="-215"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</w:pPr>
            <w:r w:rsidRPr="00BD1DE1"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</w:rPr>
              <w:t>ДОПОЛНИТЕЛЬНОЕ ОБРАЗОВАНИЕ</w:t>
            </w:r>
          </w:p>
          <w:p w:rsidR="00C25152" w:rsidRPr="00BD1DE1" w:rsidRDefault="00C25152" w:rsidP="00204C48">
            <w:pPr>
              <w:pStyle w:val="1"/>
              <w:spacing w:line="240" w:lineRule="auto"/>
              <w:ind w:right="-73"/>
              <w:contextualSpacing w:val="0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6F610F" w:rsidRDefault="006E0A11" w:rsidP="006F610F">
            <w:pPr>
              <w:pStyle w:val="2"/>
              <w:ind w:left="11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</w:rPr>
            </w:pPr>
            <w:bookmarkStart w:id="5" w:name="_2vmd3pd4vxzr" w:colFirst="0" w:colLast="0"/>
            <w:bookmarkEnd w:id="5"/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- </w:t>
            </w:r>
            <w:r w:rsidR="00DE52E9"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Комплексный курс по разработке веб-приложений на </w:t>
            </w:r>
            <w:r w:rsidR="00DE52E9"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Python</w:t>
            </w:r>
          </w:p>
          <w:p w:rsidR="00C25152" w:rsidRPr="00BD1DE1" w:rsidRDefault="00C25152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Дата окончания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- июль 2021</w:t>
            </w:r>
            <w:r w:rsidR="001C221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</w:t>
            </w:r>
          </w:p>
          <w:p w:rsidR="00C25152" w:rsidRPr="00BD1DE1" w:rsidRDefault="003F2480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Образовательный центр Парка высоких технологий</w:t>
            </w:r>
            <w:r w:rsidR="00FB77F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</w:t>
            </w:r>
          </w:p>
          <w:p w:rsidR="001C2218" w:rsidRPr="00BD1DE1" w:rsidRDefault="00FB77F8" w:rsidP="002043EF">
            <w:pPr>
              <w:pStyle w:val="10"/>
              <w:ind w:left="436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Итоговый проект: </w:t>
            </w:r>
            <w:proofErr w:type="spellStart"/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gwinplaine</w:t>
            </w:r>
            <w:proofErr w:type="spellEnd"/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</w:rPr>
              <w:t>.</w:t>
            </w:r>
            <w:proofErr w:type="spellStart"/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pythonanywhere</w:t>
            </w:r>
            <w:proofErr w:type="spellEnd"/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</w:rPr>
              <w:t>.</w:t>
            </w:r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com</w:t>
            </w:r>
            <w:r w:rsidR="006F610F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</w:rPr>
              <w:t xml:space="preserve"> </w:t>
            </w:r>
            <w:hyperlink r:id="rId10" w:history="1">
              <w:r w:rsidRPr="00BD1DE1">
                <w:rPr>
                  <w:rStyle w:val="ae"/>
                  <w:rFonts w:asciiTheme="minorHAnsi" w:hAnsiTheme="minorHAnsi" w:cstheme="minorHAnsi"/>
                  <w:color w:val="auto"/>
                  <w:szCs w:val="24"/>
                  <w:u w:val="none"/>
                </w:rPr>
                <w:t>https://www.github.com/Gwinplaine/My_final_project</w:t>
              </w:r>
            </w:hyperlink>
          </w:p>
          <w:p w:rsidR="00FB77F8" w:rsidRPr="00BD1DE1" w:rsidRDefault="00FB77F8" w:rsidP="002043EF">
            <w:pPr>
              <w:pStyle w:val="10"/>
              <w:ind w:left="436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Освоенные технологии: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Python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Django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proofErr w:type="spellStart"/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Git</w:t>
            </w:r>
            <w:proofErr w:type="spellEnd"/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GitHub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HTML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CSS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Bootstrap</w:t>
            </w:r>
          </w:p>
          <w:p w:rsidR="00260598" w:rsidRPr="00AD6F61" w:rsidRDefault="00260598" w:rsidP="002043EF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- The Python Mega Course 2022: Build 10 Real-World Programs</w:t>
            </w:r>
            <w:r w:rsidR="00AD6F61" w:rsidRP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 (</w:t>
            </w:r>
            <w:proofErr w:type="spellStart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Udemy</w:t>
            </w:r>
            <w:proofErr w:type="spellEnd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)</w:t>
            </w:r>
          </w:p>
          <w:p w:rsidR="00260598" w:rsidRPr="00BD1DE1" w:rsidRDefault="00795388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110B26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</w:t>
            </w:r>
            <w:r w:rsidR="0026059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Дата окончания - апрель 2022 </w:t>
            </w:r>
          </w:p>
          <w:p w:rsidR="00260598" w:rsidRDefault="00795388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795388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  </w:t>
            </w:r>
            <w:r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Приложение-словарь для </w:t>
            </w: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Android</w:t>
            </w:r>
            <w:r w:rsidR="00BD1DE1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: </w:t>
            </w:r>
            <w:r w:rsidR="002043EF" w:rsidRPr="002043EF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https://github.com/Gwinplaine/Android_vocabulary</w:t>
            </w:r>
          </w:p>
          <w:p w:rsidR="002043EF" w:rsidRPr="002043EF" w:rsidRDefault="002043EF" w:rsidP="002043EF">
            <w:pPr>
              <w:pStyle w:val="10"/>
              <w:rPr>
                <w:rFonts w:asciiTheme="minorHAnsi" w:hAnsiTheme="minorHAnsi"/>
              </w:rPr>
            </w:pPr>
            <w:r>
              <w:t xml:space="preserve">     </w:t>
            </w:r>
            <w:r w:rsidR="00795388" w:rsidRPr="00795388">
              <w:t xml:space="preserve">   </w:t>
            </w:r>
            <w:r w:rsidRPr="002043EF">
              <w:rPr>
                <w:rFonts w:asciiTheme="minorHAnsi" w:hAnsiTheme="minorHAnsi"/>
                <w:color w:val="auto"/>
              </w:rPr>
              <w:t xml:space="preserve">Примеры </w:t>
            </w:r>
            <w:proofErr w:type="spellStart"/>
            <w:r w:rsidRPr="002043EF">
              <w:rPr>
                <w:rFonts w:asciiTheme="minorHAnsi" w:hAnsiTheme="minorHAnsi"/>
                <w:color w:val="auto"/>
              </w:rPr>
              <w:t>парсинга</w:t>
            </w:r>
            <w:proofErr w:type="spellEnd"/>
            <w:r w:rsidRPr="002043EF">
              <w:rPr>
                <w:rFonts w:asciiTheme="minorHAnsi" w:hAnsiTheme="minorHAnsi"/>
                <w:color w:val="auto"/>
              </w:rPr>
              <w:t>: https://github.com/Gwinplaine/Web_Scraping</w:t>
            </w:r>
          </w:p>
          <w:p w:rsidR="001C2218" w:rsidRPr="009F47F0" w:rsidRDefault="00795388" w:rsidP="002043EF">
            <w:pPr>
              <w:pStyle w:val="10"/>
              <w:ind w:left="294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95388">
              <w:rPr>
                <w:rFonts w:asciiTheme="minorHAnsi" w:hAnsiTheme="minorHAnsi" w:cstheme="minorHAnsi"/>
                <w:color w:val="auto"/>
                <w:szCs w:val="24"/>
              </w:rPr>
              <w:t xml:space="preserve">   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Освоенные технологии: 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Pandas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Bokeh</w:t>
            </w:r>
            <w:proofErr w:type="spellEnd"/>
            <w:r w:rsidR="00260598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Flask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BeautifulSoup</w:t>
            </w:r>
            <w:proofErr w:type="spellEnd"/>
            <w:r w:rsidR="00260598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Tkinter</w:t>
            </w:r>
            <w:proofErr w:type="spellEnd"/>
            <w:r w:rsidR="000474E0" w:rsidRPr="00BC6FB1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proofErr w:type="spellStart"/>
            <w:r w:rsidR="000474E0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Kivy</w:t>
            </w:r>
            <w:proofErr w:type="spellEnd"/>
          </w:p>
          <w:p w:rsidR="00BD1DE1" w:rsidRPr="00BD1DE1" w:rsidRDefault="00BD1DE1" w:rsidP="002043EF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</w:rPr>
            </w:pP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Практический курс для новичков по </w:t>
            </w:r>
            <w:r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SQL</w:t>
            </w: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и </w:t>
            </w:r>
            <w:r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PostgreSQL</w:t>
            </w:r>
            <w:r w:rsidR="00AD6F61" w:rsidRPr="00AD6F6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 xml:space="preserve"> (</w:t>
            </w:r>
            <w:proofErr w:type="spellStart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Udemy</w:t>
            </w:r>
            <w:proofErr w:type="spellEnd"/>
            <w:r w:rsidR="00AD6F61" w:rsidRPr="00AD6F61">
              <w:rPr>
                <w:rFonts w:asciiTheme="minorHAnsi" w:hAnsiTheme="minorHAnsi" w:cstheme="minorHAnsi"/>
                <w:color w:val="auto"/>
                <w:sz w:val="20"/>
                <w:szCs w:val="24"/>
              </w:rPr>
              <w:t>)</w:t>
            </w:r>
          </w:p>
          <w:p w:rsidR="00BD1DE1" w:rsidRPr="00BD1DE1" w:rsidRDefault="00795388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795388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  </w:t>
            </w:r>
            <w:r w:rsidR="00BD1DE1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Дата окончания - </w:t>
            </w:r>
            <w:r w:rsid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ию</w:t>
            </w:r>
            <w:r w:rsidR="006F610F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л</w:t>
            </w:r>
            <w:r w:rsid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ь</w:t>
            </w:r>
            <w:r w:rsidR="00BD1DE1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2022 </w:t>
            </w:r>
          </w:p>
          <w:p w:rsidR="00BD1DE1" w:rsidRPr="006D28B8" w:rsidRDefault="00795388" w:rsidP="002043EF">
            <w:pPr>
              <w:pStyle w:val="10"/>
              <w:ind w:left="294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95388">
              <w:rPr>
                <w:rFonts w:asciiTheme="minorHAnsi" w:hAnsiTheme="minorHAnsi" w:cstheme="minorHAnsi"/>
                <w:color w:val="auto"/>
                <w:szCs w:val="24"/>
              </w:rPr>
              <w:t xml:space="preserve">   </w:t>
            </w:r>
            <w:r w:rsidR="00BD1DE1" w:rsidRPr="00BD1DE1">
              <w:rPr>
                <w:rFonts w:asciiTheme="minorHAnsi" w:hAnsiTheme="minorHAnsi" w:cstheme="minorHAnsi"/>
                <w:color w:val="auto"/>
                <w:szCs w:val="24"/>
              </w:rPr>
              <w:t xml:space="preserve">Освоенные технологии: </w:t>
            </w:r>
            <w:r w:rsid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SQL</w:t>
            </w:r>
            <w:r w:rsidR="00BD1DE1" w:rsidRPr="009F47F0">
              <w:rPr>
                <w:rFonts w:asciiTheme="minorHAnsi" w:hAnsiTheme="minorHAnsi" w:cstheme="minorHAnsi"/>
                <w:color w:val="auto"/>
                <w:szCs w:val="24"/>
              </w:rPr>
              <w:t xml:space="preserve">, </w:t>
            </w:r>
            <w:r w:rsid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PostgreSQL</w:t>
            </w:r>
          </w:p>
          <w:p w:rsidR="006D28B8" w:rsidRPr="00702097" w:rsidRDefault="006D28B8" w:rsidP="006D28B8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- </w:t>
            </w:r>
            <w:r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Docker Mastery: with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Kubernetes+Swarm</w:t>
            </w:r>
            <w:proofErr w:type="spellEnd"/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Udemy</w:t>
            </w:r>
            <w:proofErr w:type="spellEnd"/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)</w:t>
            </w:r>
          </w:p>
          <w:p w:rsidR="006D28B8" w:rsidRPr="006D28B8" w:rsidRDefault="006D28B8" w:rsidP="006D28B8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6A2AD4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</w:t>
            </w: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Дата окончания - </w:t>
            </w:r>
            <w:r>
              <w:rPr>
                <w:rFonts w:asciiTheme="minorHAnsi" w:hAnsiTheme="minorHAnsi" w:cstheme="minorHAnsi"/>
                <w:b w:val="0"/>
                <w:color w:val="auto"/>
                <w:szCs w:val="24"/>
              </w:rPr>
              <w:t>июль</w:t>
            </w:r>
            <w:r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2022</w:t>
            </w:r>
          </w:p>
          <w:p w:rsidR="006D28B8" w:rsidRPr="006D28B8" w:rsidRDefault="006D28B8" w:rsidP="006D28B8">
            <w:pPr>
              <w:pStyle w:val="10"/>
              <w:ind w:left="294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D28B8">
              <w:rPr>
                <w:rFonts w:asciiTheme="minorHAnsi" w:hAnsiTheme="minorHAnsi" w:cstheme="minorHAnsi"/>
                <w:color w:val="auto"/>
                <w:szCs w:val="24"/>
              </w:rPr>
              <w:t xml:space="preserve">   </w:t>
            </w:r>
            <w:r w:rsidRPr="00BD1DE1">
              <w:rPr>
                <w:rFonts w:asciiTheme="minorHAnsi" w:hAnsiTheme="minorHAnsi" w:cstheme="minorHAnsi"/>
                <w:color w:val="auto"/>
                <w:szCs w:val="24"/>
              </w:rPr>
              <w:t>Освоенные технологии</w:t>
            </w:r>
            <w:r w:rsidRPr="006D28B8">
              <w:rPr>
                <w:rFonts w:asciiTheme="minorHAnsi" w:hAnsiTheme="minorHAnsi" w:cstheme="minorHAnsi"/>
                <w:color w:val="auto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Docker</w:t>
            </w:r>
          </w:p>
          <w:p w:rsidR="00744601" w:rsidRPr="00287B9F" w:rsidRDefault="00744601" w:rsidP="006D28B8">
            <w:pPr>
              <w:pStyle w:val="10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21D2C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color w:val="auto"/>
                <w:szCs w:val="24"/>
              </w:rPr>
              <w:t>Планирую</w:t>
            </w:r>
            <w:r w:rsidRPr="00A21D2C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auto"/>
                <w:szCs w:val="24"/>
              </w:rPr>
              <w:t>работать</w:t>
            </w:r>
            <w:r w:rsidRPr="00A21D2C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auto"/>
                <w:szCs w:val="24"/>
              </w:rPr>
              <w:t>над</w:t>
            </w:r>
            <w:r w:rsidRPr="00A21D2C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NumPy</w:t>
            </w:r>
            <w:proofErr w:type="spellEnd"/>
            <w:r w:rsidRPr="00A21D2C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FastAPI</w:t>
            </w:r>
            <w:proofErr w:type="spellEnd"/>
            <w:r w:rsidRPr="00A21D2C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Apache</w:t>
            </w:r>
            <w:r w:rsidRPr="00A21D2C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 </w:t>
            </w:r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Kafka</w:t>
            </w:r>
            <w:r w:rsidR="00287B9F" w:rsidRPr="00287B9F">
              <w:rPr>
                <w:rFonts w:asciiTheme="minorHAnsi" w:hAnsiTheme="minorHAnsi" w:cstheme="minorHAnsi"/>
                <w:b/>
                <w:color w:val="auto"/>
                <w:szCs w:val="24"/>
              </w:rPr>
              <w:t xml:space="preserve">, </w:t>
            </w:r>
            <w:proofErr w:type="spellStart"/>
            <w:r w:rsidR="00287B9F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Javascript</w:t>
            </w:r>
            <w:proofErr w:type="spellEnd"/>
          </w:p>
        </w:tc>
      </w:tr>
      <w:tr w:rsidR="00704EE7" w:rsidRPr="00617006" w:rsidTr="00807F5F">
        <w:trPr>
          <w:trHeight w:val="61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BD1DE1" w:rsidRDefault="008C2D05" w:rsidP="00D92F64">
            <w:pPr>
              <w:pStyle w:val="1"/>
              <w:ind w:left="-215"/>
              <w:contextualSpacing w:val="0"/>
              <w:rPr>
                <w:rFonts w:asciiTheme="minorHAnsi" w:hAnsiTheme="minorHAnsi" w:cstheme="minorHAnsi"/>
                <w:sz w:val="22"/>
                <w:szCs w:val="24"/>
                <w:lang w:val="uk-UA"/>
              </w:rPr>
            </w:pPr>
            <w:bookmarkStart w:id="6" w:name="_sjyyv43lhsp0" w:colFirst="0" w:colLast="0"/>
            <w:bookmarkEnd w:id="6"/>
            <w:r w:rsidRPr="00BD1DE1">
              <w:rPr>
                <w:rStyle w:val="a9"/>
                <w:rFonts w:asciiTheme="minorHAnsi" w:hAnsiTheme="minorHAnsi" w:cstheme="minorHAnsi"/>
                <w:color w:val="auto"/>
                <w:sz w:val="18"/>
                <w:szCs w:val="24"/>
              </w:rPr>
              <w:t>ПРОФЕССИОНАЛЬНЫЕ НАВЫКИ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51EE5" w:rsidRPr="00BD1DE1" w:rsidRDefault="00D92F64" w:rsidP="006E0A11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Способности организации работы команды с нуля</w:t>
            </w:r>
          </w:p>
          <w:p w:rsidR="00D92F64" w:rsidRPr="00BD1DE1" w:rsidRDefault="00D92F64" w:rsidP="006E0A11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lastRenderedPageBreak/>
              <w:t xml:space="preserve">Абсолютное понимание важности </w:t>
            </w:r>
            <w:proofErr w:type="spellStart"/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дедлайнов</w:t>
            </w:r>
            <w:proofErr w:type="spellEnd"/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 для компании (ни одного срыва открытия каждого из </w:t>
            </w:r>
            <w:r w:rsidR="005A7861"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68</w:t>
            </w: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0 открытых торговых объектов)</w:t>
            </w:r>
          </w:p>
          <w:p w:rsidR="00D92F64" w:rsidRDefault="00D92F64" w:rsidP="006E0A11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Осуществление спокойного делового общения с должностными лицами любой величины (от рядовых сотрудников до собственников крупных компаний)</w:t>
            </w:r>
          </w:p>
          <w:p w:rsidR="009F47F0" w:rsidRPr="00BD1DE1" w:rsidRDefault="009F47F0" w:rsidP="009F47F0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Абсолютно не боюсь брать на себя ответственность </w:t>
            </w:r>
          </w:p>
        </w:tc>
      </w:tr>
      <w:tr w:rsidR="00704EE7" w:rsidRPr="00617006" w:rsidTr="00204C48">
        <w:trPr>
          <w:trHeight w:val="758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BD1DE1" w:rsidRDefault="008C2D05" w:rsidP="00696AF6">
            <w:pPr>
              <w:pStyle w:val="1"/>
              <w:contextualSpacing w:val="0"/>
              <w:rPr>
                <w:rFonts w:asciiTheme="minorHAnsi" w:hAnsiTheme="minorHAnsi" w:cstheme="minorHAnsi"/>
                <w:sz w:val="22"/>
                <w:szCs w:val="24"/>
              </w:rPr>
            </w:pPr>
            <w:bookmarkStart w:id="7" w:name="_jdnxk0e0poir" w:colFirst="0" w:colLast="0"/>
            <w:bookmarkEnd w:id="7"/>
            <w:r w:rsidRPr="00BD1DE1">
              <w:rPr>
                <w:rStyle w:val="a9"/>
                <w:rFonts w:asciiTheme="minorHAnsi" w:hAnsiTheme="minorHAnsi" w:cstheme="minorHAnsi"/>
                <w:color w:val="auto"/>
                <w:sz w:val="18"/>
                <w:szCs w:val="24"/>
              </w:rPr>
              <w:lastRenderedPageBreak/>
              <w:t>ЛИЧНЫЕ КАЧЕСТВА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F2480" w:rsidRPr="00BD1DE1" w:rsidRDefault="003F2480" w:rsidP="006E0A11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Максимальная стре</w:t>
            </w:r>
            <w:r w:rsidR="00632A6F"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ссоустойчивость</w:t>
            </w:r>
            <w:r w:rsidR="00D92F64"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 в экстренных ситуациях</w:t>
            </w:r>
          </w:p>
          <w:p w:rsidR="006E0A11" w:rsidRPr="00BD1DE1" w:rsidRDefault="006E0A11" w:rsidP="006E0A11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ind w:left="293" w:hanging="284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BD1DE1">
              <w:rPr>
                <w:rFonts w:asciiTheme="minorHAnsi" w:eastAsia="Times New Roman" w:hAnsiTheme="minorHAnsi" w:cstheme="minorHAnsi"/>
                <w:color w:val="auto"/>
                <w:szCs w:val="24"/>
              </w:rPr>
              <w:t>Быстрое «схватывание» информации</w:t>
            </w:r>
          </w:p>
          <w:p w:rsidR="007C623E" w:rsidRPr="00BD1DE1" w:rsidRDefault="006E0A11" w:rsidP="006E0A11">
            <w:pPr>
              <w:pStyle w:val="10"/>
              <w:numPr>
                <w:ilvl w:val="0"/>
                <w:numId w:val="7"/>
              </w:numPr>
              <w:ind w:left="293" w:hanging="284"/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У</w:t>
            </w:r>
            <w:r w:rsidR="00A8257A"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важительное общение с каждым человеком</w:t>
            </w:r>
          </w:p>
          <w:p w:rsidR="007C623E" w:rsidRPr="00BD1DE1" w:rsidRDefault="006E0A11" w:rsidP="006E0A11">
            <w:pPr>
              <w:pStyle w:val="10"/>
              <w:numPr>
                <w:ilvl w:val="0"/>
                <w:numId w:val="7"/>
              </w:numPr>
              <w:ind w:left="293" w:hanging="284"/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Способность находить подход в общении с любым типом характера человека</w:t>
            </w:r>
          </w:p>
          <w:p w:rsidR="006E0A11" w:rsidRPr="00BD1DE1" w:rsidRDefault="005E631E" w:rsidP="006E0A11">
            <w:pPr>
              <w:pStyle w:val="10"/>
              <w:numPr>
                <w:ilvl w:val="0"/>
                <w:numId w:val="7"/>
              </w:numPr>
              <w:ind w:left="293" w:hanging="284"/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Н</w:t>
            </w:r>
            <w:r w:rsidR="006E0A11"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еобидчивость</w:t>
            </w:r>
            <w:proofErr w:type="spellEnd"/>
            <w:r w:rsidR="006E0A11"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, самоирония, понимание шуток в свой адрес</w:t>
            </w:r>
          </w:p>
          <w:p w:rsidR="006E0A11" w:rsidRPr="00BD1DE1" w:rsidRDefault="006E0A11" w:rsidP="006E0A11">
            <w:pPr>
              <w:pStyle w:val="10"/>
              <w:numPr>
                <w:ilvl w:val="0"/>
                <w:numId w:val="7"/>
              </w:numPr>
              <w:ind w:left="293" w:hanging="284"/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r w:rsidRPr="00BD1DE1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Открытость ко всему новому</w:t>
            </w:r>
          </w:p>
        </w:tc>
      </w:tr>
    </w:tbl>
    <w:p w:rsidR="008B7CD3" w:rsidRPr="00617006" w:rsidRDefault="008B7CD3"/>
    <w:sectPr w:rsidR="008B7CD3" w:rsidRPr="00617006" w:rsidSect="006F610F">
      <w:pgSz w:w="11906" w:h="16838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EFEFE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 w15:restartNumberingAfterBreak="0">
    <w:nsid w:val="09844567"/>
    <w:multiLevelType w:val="hybridMultilevel"/>
    <w:tmpl w:val="89C2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6B02"/>
    <w:multiLevelType w:val="hybridMultilevel"/>
    <w:tmpl w:val="DCD457E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2E7D"/>
    <w:multiLevelType w:val="hybridMultilevel"/>
    <w:tmpl w:val="4286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C26ED"/>
    <w:multiLevelType w:val="hybridMultilevel"/>
    <w:tmpl w:val="2C44B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E7"/>
    <w:rsid w:val="0000177F"/>
    <w:rsid w:val="000474E0"/>
    <w:rsid w:val="00051DC1"/>
    <w:rsid w:val="00066737"/>
    <w:rsid w:val="000700D6"/>
    <w:rsid w:val="000B4616"/>
    <w:rsid w:val="00110B26"/>
    <w:rsid w:val="00134FEE"/>
    <w:rsid w:val="00193367"/>
    <w:rsid w:val="001C2218"/>
    <w:rsid w:val="001F0C2C"/>
    <w:rsid w:val="001F5F27"/>
    <w:rsid w:val="002043EF"/>
    <w:rsid w:val="00204C48"/>
    <w:rsid w:val="002118A3"/>
    <w:rsid w:val="00260598"/>
    <w:rsid w:val="00287B9F"/>
    <w:rsid w:val="00306B06"/>
    <w:rsid w:val="00323F55"/>
    <w:rsid w:val="00334F6D"/>
    <w:rsid w:val="00340090"/>
    <w:rsid w:val="003748A5"/>
    <w:rsid w:val="003749DD"/>
    <w:rsid w:val="003A5094"/>
    <w:rsid w:val="003F2480"/>
    <w:rsid w:val="0048608E"/>
    <w:rsid w:val="00497F34"/>
    <w:rsid w:val="004B07B0"/>
    <w:rsid w:val="005814AC"/>
    <w:rsid w:val="005940CD"/>
    <w:rsid w:val="005A7861"/>
    <w:rsid w:val="005B3FA4"/>
    <w:rsid w:val="005D4CFB"/>
    <w:rsid w:val="005E631E"/>
    <w:rsid w:val="00600023"/>
    <w:rsid w:val="00617006"/>
    <w:rsid w:val="0062301F"/>
    <w:rsid w:val="00631773"/>
    <w:rsid w:val="00632A6F"/>
    <w:rsid w:val="00647A37"/>
    <w:rsid w:val="006509AE"/>
    <w:rsid w:val="006726BA"/>
    <w:rsid w:val="0068333F"/>
    <w:rsid w:val="00696AF6"/>
    <w:rsid w:val="006A2AD4"/>
    <w:rsid w:val="006B799A"/>
    <w:rsid w:val="006D28B8"/>
    <w:rsid w:val="006E0A11"/>
    <w:rsid w:val="006F610F"/>
    <w:rsid w:val="00704EE7"/>
    <w:rsid w:val="00733EED"/>
    <w:rsid w:val="00744601"/>
    <w:rsid w:val="00751EE5"/>
    <w:rsid w:val="00787B3E"/>
    <w:rsid w:val="00793BCF"/>
    <w:rsid w:val="00795388"/>
    <w:rsid w:val="007B7DE3"/>
    <w:rsid w:val="007C623E"/>
    <w:rsid w:val="00807F5F"/>
    <w:rsid w:val="008212F9"/>
    <w:rsid w:val="008318D0"/>
    <w:rsid w:val="00863C35"/>
    <w:rsid w:val="008B7CD3"/>
    <w:rsid w:val="008C2D05"/>
    <w:rsid w:val="008F3FEC"/>
    <w:rsid w:val="00916943"/>
    <w:rsid w:val="00931ECA"/>
    <w:rsid w:val="009C5BC0"/>
    <w:rsid w:val="009F47F0"/>
    <w:rsid w:val="00A21D2C"/>
    <w:rsid w:val="00A23983"/>
    <w:rsid w:val="00A4351C"/>
    <w:rsid w:val="00A530E7"/>
    <w:rsid w:val="00A8257A"/>
    <w:rsid w:val="00AA04D3"/>
    <w:rsid w:val="00AA05B0"/>
    <w:rsid w:val="00AD0D88"/>
    <w:rsid w:val="00AD6F61"/>
    <w:rsid w:val="00AE4B87"/>
    <w:rsid w:val="00AE6F88"/>
    <w:rsid w:val="00B1425F"/>
    <w:rsid w:val="00B734ED"/>
    <w:rsid w:val="00BC6FB1"/>
    <w:rsid w:val="00BD1DE1"/>
    <w:rsid w:val="00C25152"/>
    <w:rsid w:val="00C25501"/>
    <w:rsid w:val="00C92A4C"/>
    <w:rsid w:val="00CB4DDE"/>
    <w:rsid w:val="00CC3048"/>
    <w:rsid w:val="00CC3A1A"/>
    <w:rsid w:val="00CF6387"/>
    <w:rsid w:val="00D226AB"/>
    <w:rsid w:val="00D92F64"/>
    <w:rsid w:val="00DE52E9"/>
    <w:rsid w:val="00E458B3"/>
    <w:rsid w:val="00E47936"/>
    <w:rsid w:val="00E64D32"/>
    <w:rsid w:val="00E8793F"/>
    <w:rsid w:val="00EF3F7C"/>
    <w:rsid w:val="00F37847"/>
    <w:rsid w:val="00F45C7C"/>
    <w:rsid w:val="00F620A5"/>
    <w:rsid w:val="00F837DF"/>
    <w:rsid w:val="00F8576B"/>
    <w:rsid w:val="00F93197"/>
    <w:rsid w:val="00FB77F8"/>
    <w:rsid w:val="00FD50CC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8422A68-5F84-4E45-953D-CFB9D88E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rsid w:val="002118A3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a">
    <w:name w:val="header"/>
    <w:basedOn w:val="a"/>
    <w:link w:val="ab"/>
    <w:uiPriority w:val="99"/>
    <w:rsid w:val="002118A3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b">
    <w:name w:val="Верхний колонтитул Знак"/>
    <w:basedOn w:val="a0"/>
    <w:link w:val="aa"/>
    <w:uiPriority w:val="99"/>
    <w:rsid w:val="002118A3"/>
    <w:rPr>
      <w:rFonts w:eastAsiaTheme="minorEastAsia"/>
      <w:lang w:val="en-US" w:eastAsia="ja-JP"/>
    </w:rPr>
  </w:style>
  <w:style w:type="paragraph" w:styleId="ac">
    <w:name w:val="Title"/>
    <w:basedOn w:val="a"/>
    <w:link w:val="ad"/>
    <w:uiPriority w:val="1"/>
    <w:qFormat/>
    <w:rsid w:val="002118A3"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 w:eastAsia="en-US"/>
    </w:rPr>
  </w:style>
  <w:style w:type="character" w:customStyle="1" w:styleId="ad">
    <w:name w:val="Название Знак"/>
    <w:basedOn w:val="a0"/>
    <w:link w:val="ac"/>
    <w:uiPriority w:val="1"/>
    <w:rsid w:val="002118A3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styleId="ae">
    <w:name w:val="Hyperlink"/>
    <w:basedOn w:val="a0"/>
    <w:uiPriority w:val="99"/>
    <w:unhideWhenUsed/>
    <w:rsid w:val="00FB77F8"/>
    <w:rPr>
      <w:color w:val="D26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winplaine.pythonanywhe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is-vashkevich-23b2516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488927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github.com/Gwinplaine/My_final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winplain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1F174DAE</Template>
  <TotalTime>280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Вашкевич Денис</cp:lastModifiedBy>
  <cp:revision>48</cp:revision>
  <cp:lastPrinted>2022-08-08T14:15:00Z</cp:lastPrinted>
  <dcterms:created xsi:type="dcterms:W3CDTF">2021-07-06T06:24:00Z</dcterms:created>
  <dcterms:modified xsi:type="dcterms:W3CDTF">2022-08-08T14:15:00Z</dcterms:modified>
</cp:coreProperties>
</file>