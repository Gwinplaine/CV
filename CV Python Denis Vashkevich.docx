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99" w:type="dxa"/>
        <w:tblInd w:w="-57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  <w:tblDescription w:val="Header layout table"/>
      </w:tblPr>
      <w:tblGrid>
        <w:gridCol w:w="2127"/>
        <w:gridCol w:w="9072"/>
      </w:tblGrid>
      <w:tr w:rsidR="008C2D05" w:rsidRPr="00134DDD" w:rsidTr="00F875E7">
        <w:trPr>
          <w:trHeight w:val="2045"/>
        </w:trPr>
        <w:tc>
          <w:tcPr>
            <w:tcW w:w="2127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8C2D05" w:rsidRPr="008C2D05" w:rsidRDefault="00EA1627" w:rsidP="00EA1627">
            <w:pPr>
              <w:ind w:left="-215" w:right="-73"/>
              <w:jc w:val="center"/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24"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24"/>
                <w:szCs w:val="24"/>
                <w:u w:val="single"/>
                <w:lang w:val="en-US"/>
              </w:rPr>
              <w:t xml:space="preserve">  </w:t>
            </w:r>
            <w:r w:rsidR="00B2593C">
              <w:rPr>
                <w:noProof/>
              </w:rPr>
              <w:drawing>
                <wp:inline distT="0" distB="0" distL="0" distR="0">
                  <wp:extent cx="1066800" cy="1353687"/>
                  <wp:effectExtent l="0" t="0" r="0" b="0"/>
                  <wp:docPr id="1" name="Рисунок 1" descr="C:\Users\VashkevichD\AppData\Local\Microsoft\Windows\Temporary Internet Files\Content.Word\Screenshot_20220701_1448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ashkevichD\AppData\Local\Microsoft\Windows\Temporary Internet Files\Content.Word\Screenshot_20220701_14483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3421" cy="1387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8C2D05" w:rsidRPr="00702097" w:rsidRDefault="00B2593C" w:rsidP="00696AF6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 w:val="36"/>
                <w:szCs w:val="44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36"/>
                <w:szCs w:val="44"/>
                <w:lang w:val="en-US"/>
              </w:rPr>
              <w:t>Denis</w:t>
            </w:r>
            <w:r w:rsidRPr="00702097">
              <w:rPr>
                <w:rFonts w:asciiTheme="minorHAnsi" w:hAnsiTheme="minorHAnsi" w:cstheme="minorHAnsi"/>
                <w:color w:val="auto"/>
                <w:sz w:val="36"/>
                <w:szCs w:val="4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36"/>
                <w:szCs w:val="44"/>
                <w:lang w:val="en-US"/>
              </w:rPr>
              <w:t>Vashkevich</w:t>
            </w:r>
            <w:proofErr w:type="spellEnd"/>
          </w:p>
          <w:p w:rsidR="008C2D05" w:rsidRPr="00702097" w:rsidRDefault="00696AF6" w:rsidP="00696AF6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</w:pPr>
            <w:r w:rsidRPr="00BD1DE1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Junior</w:t>
            </w:r>
            <w:r w:rsidRPr="00702097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 xml:space="preserve"> </w:t>
            </w:r>
            <w:r w:rsidRPr="00BD1DE1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Python</w:t>
            </w:r>
            <w:r w:rsidRPr="00702097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 xml:space="preserve"> </w:t>
            </w:r>
            <w:r w:rsidRPr="00BD1DE1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Developer</w:t>
            </w:r>
          </w:p>
          <w:p w:rsidR="0048608E" w:rsidRPr="00573007" w:rsidRDefault="00573007" w:rsidP="003A26B4">
            <w:pPr>
              <w:pStyle w:val="2"/>
              <w:spacing w:before="120"/>
              <w:contextualSpacing w:val="0"/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Education</w:t>
            </w:r>
            <w:r w:rsidR="0048608E" w:rsidRPr="00573007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Bachelor (</w:t>
            </w:r>
            <w:r w:rsidRPr="00573007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Engineer</w:t>
            </w:r>
            <w:r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),</w:t>
            </w:r>
            <w:r w:rsidRPr="00573007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 xml:space="preserve"> Master of Technical Sciences</w:t>
            </w:r>
          </w:p>
          <w:p w:rsidR="00674059" w:rsidRPr="00674059" w:rsidRDefault="00573007" w:rsidP="003A26B4">
            <w:pPr>
              <w:pStyle w:val="2"/>
              <w:contextualSpacing w:val="0"/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</w:pPr>
            <w:r w:rsidRPr="00674059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Date of Birth</w:t>
            </w:r>
            <w:r w:rsidR="008C2D05" w:rsidRPr="00674059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 xml:space="preserve">: </w:t>
            </w:r>
            <w:r w:rsidR="00696AF6" w:rsidRPr="00674059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29.07.1992</w:t>
            </w:r>
            <w:r w:rsidR="004C20B7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 xml:space="preserve">, </w:t>
            </w:r>
            <w:r w:rsidR="00674059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P</w:t>
            </w:r>
            <w:r w:rsidR="00674059" w:rsidRPr="00674059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lace of residence</w:t>
            </w:r>
            <w:r w:rsidR="00674059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: Minsk, Belarus</w:t>
            </w:r>
          </w:p>
          <w:p w:rsidR="008C2D05" w:rsidRPr="00674059" w:rsidRDefault="00674059" w:rsidP="003A26B4">
            <w:pPr>
              <w:pStyle w:val="2"/>
              <w:contextualSpacing w:val="0"/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Phone number</w:t>
            </w:r>
            <w:r w:rsidR="003F2480" w:rsidRPr="00674059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 xml:space="preserve">, </w:t>
            </w:r>
            <w:r w:rsidR="003F2480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Skype</w:t>
            </w:r>
            <w:r w:rsidR="003F2480" w:rsidRPr="00674059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 xml:space="preserve">, </w:t>
            </w:r>
            <w:r w:rsidR="003F2480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Viber</w:t>
            </w:r>
            <w:r w:rsidR="003F2480" w:rsidRPr="00674059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 xml:space="preserve">, </w:t>
            </w:r>
            <w:r w:rsidR="003F2480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Telegram</w:t>
            </w:r>
            <w:r w:rsidR="003F2480" w:rsidRPr="00674059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 xml:space="preserve">, </w:t>
            </w:r>
            <w:r w:rsidR="003F2480" w:rsidRPr="00BD1DE1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WhatsApp</w:t>
            </w:r>
            <w:r w:rsidR="008C2D05" w:rsidRPr="00674059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 xml:space="preserve">: </w:t>
            </w:r>
            <w:r w:rsidR="005D4CFB" w:rsidRPr="00674059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+375</w:t>
            </w:r>
            <w:r w:rsidR="00696AF6" w:rsidRPr="00674059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29</w:t>
            </w:r>
            <w:r w:rsidR="005D4CFB" w:rsidRPr="00674059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34889</w:t>
            </w:r>
            <w:r w:rsidR="00696AF6" w:rsidRPr="00674059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27</w:t>
            </w:r>
          </w:p>
          <w:p w:rsidR="008C2D05" w:rsidRDefault="008C2D05" w:rsidP="003A26B4">
            <w:pPr>
              <w:pStyle w:val="2"/>
              <w:contextualSpacing w:val="0"/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</w:pPr>
            <w:r w:rsidRPr="00674059">
              <w:rPr>
                <w:rFonts w:asciiTheme="minorHAnsi" w:hAnsiTheme="minorHAnsi" w:cstheme="minorHAnsi"/>
                <w:b w:val="0"/>
                <w:color w:val="auto"/>
                <w:sz w:val="18"/>
                <w:szCs w:val="24"/>
                <w:lang w:val="en-US"/>
              </w:rPr>
              <w:t>Email:</w:t>
            </w:r>
            <w:r w:rsidRPr="00674059">
              <w:rPr>
                <w:rFonts w:asciiTheme="minorHAnsi" w:hAnsiTheme="minorHAnsi" w:cstheme="minorHAnsi"/>
                <w:color w:val="auto"/>
                <w:sz w:val="18"/>
                <w:szCs w:val="24"/>
                <w:lang w:val="en-US"/>
              </w:rPr>
              <w:t xml:space="preserve"> </w:t>
            </w:r>
            <w:hyperlink r:id="rId6" w:history="1">
              <w:r w:rsidR="004C20B7" w:rsidRPr="00AA7E3F">
                <w:rPr>
                  <w:rStyle w:val="ae"/>
                  <w:rFonts w:asciiTheme="minorHAnsi" w:hAnsiTheme="minorHAnsi" w:cstheme="minorHAnsi"/>
                  <w:b w:val="0"/>
                  <w:sz w:val="18"/>
                  <w:szCs w:val="24"/>
                  <w:lang w:val="en-US"/>
                </w:rPr>
                <w:t>3488927@gmail.com</w:t>
              </w:r>
            </w:hyperlink>
          </w:p>
          <w:p w:rsidR="004C20B7" w:rsidRDefault="004C20B7" w:rsidP="003A26B4">
            <w:pPr>
              <w:pStyle w:val="10"/>
              <w:spacing w:line="240" w:lineRule="auto"/>
              <w:rPr>
                <w:rFonts w:asciiTheme="minorHAnsi" w:hAnsiTheme="minorHAnsi"/>
                <w:color w:val="auto"/>
                <w:sz w:val="18"/>
                <w:szCs w:val="18"/>
                <w:lang w:val="en-US"/>
              </w:rPr>
            </w:pPr>
            <w:r w:rsidRPr="004C20B7">
              <w:rPr>
                <w:rFonts w:asciiTheme="minorHAnsi" w:hAnsiTheme="minorHAnsi"/>
                <w:color w:val="auto"/>
                <w:sz w:val="18"/>
                <w:szCs w:val="18"/>
                <w:lang w:val="en-US"/>
              </w:rPr>
              <w:t xml:space="preserve">LinkedIn: </w:t>
            </w:r>
            <w:hyperlink r:id="rId7" w:history="1">
              <w:r w:rsidR="003A26B4" w:rsidRPr="00213279">
                <w:rPr>
                  <w:rStyle w:val="ae"/>
                  <w:rFonts w:asciiTheme="minorHAnsi" w:hAnsiTheme="minorHAnsi"/>
                  <w:sz w:val="18"/>
                  <w:szCs w:val="18"/>
                  <w:lang w:val="en-US"/>
                </w:rPr>
                <w:t>https://www.linkedin.com/in/denis-vashkevich-23b2516a/</w:t>
              </w:r>
            </w:hyperlink>
          </w:p>
          <w:p w:rsidR="003A26B4" w:rsidRDefault="003A26B4" w:rsidP="003A26B4">
            <w:pPr>
              <w:pStyle w:val="10"/>
              <w:spacing w:line="240" w:lineRule="auto"/>
              <w:rPr>
                <w:rFonts w:asciiTheme="minorHAnsi" w:hAnsiTheme="minorHAnsi" w:cstheme="minorHAnsi"/>
                <w:color w:val="auto"/>
                <w:sz w:val="18"/>
                <w:szCs w:val="24"/>
                <w:lang w:val="en-US"/>
              </w:rPr>
            </w:pPr>
            <w:r w:rsidRPr="009142C1">
              <w:rPr>
                <w:rFonts w:asciiTheme="minorHAnsi" w:hAnsiTheme="minorHAnsi" w:cstheme="minorHAnsi"/>
                <w:color w:val="auto"/>
                <w:sz w:val="18"/>
                <w:szCs w:val="24"/>
                <w:lang w:val="en-US"/>
              </w:rPr>
              <w:t xml:space="preserve">Django project: </w:t>
            </w:r>
            <w:hyperlink r:id="rId8" w:history="1">
              <w:r w:rsidR="00733E11" w:rsidRPr="00711C24">
                <w:rPr>
                  <w:rStyle w:val="ae"/>
                  <w:rFonts w:asciiTheme="minorHAnsi" w:hAnsiTheme="minorHAnsi" w:cstheme="minorHAnsi"/>
                  <w:sz w:val="18"/>
                  <w:szCs w:val="24"/>
                  <w:lang w:val="en-US"/>
                </w:rPr>
                <w:t>https://gwinplaine.pythonanywhere.com</w:t>
              </w:r>
            </w:hyperlink>
          </w:p>
          <w:p w:rsidR="00733E11" w:rsidRPr="009142C1" w:rsidRDefault="009142C1" w:rsidP="00733E11">
            <w:pPr>
              <w:pStyle w:val="10"/>
              <w:spacing w:line="240" w:lineRule="auto"/>
              <w:rPr>
                <w:rFonts w:asciiTheme="minorHAnsi" w:hAnsiTheme="minorHAnsi"/>
                <w:sz w:val="18"/>
                <w:szCs w:val="18"/>
                <w:lang w:val="en-US"/>
              </w:rPr>
            </w:pPr>
            <w:proofErr w:type="spellStart"/>
            <w:r w:rsidRPr="009142C1">
              <w:rPr>
                <w:rFonts w:asciiTheme="minorHAnsi" w:hAnsiTheme="minorHAnsi" w:cstheme="minorHAnsi"/>
                <w:color w:val="auto"/>
                <w:sz w:val="18"/>
                <w:szCs w:val="24"/>
                <w:lang w:val="en-US"/>
              </w:rPr>
              <w:t>Github</w:t>
            </w:r>
            <w:proofErr w:type="spellEnd"/>
            <w:r w:rsidRPr="009142C1">
              <w:rPr>
                <w:rFonts w:asciiTheme="minorHAnsi" w:hAnsiTheme="minorHAnsi" w:cstheme="minorHAnsi"/>
                <w:color w:val="auto"/>
                <w:sz w:val="18"/>
                <w:szCs w:val="24"/>
                <w:lang w:val="en-US"/>
              </w:rPr>
              <w:t xml:space="preserve">: </w:t>
            </w:r>
            <w:hyperlink r:id="rId9" w:history="1">
              <w:r w:rsidR="00733E11" w:rsidRPr="00711C24">
                <w:rPr>
                  <w:rStyle w:val="ae"/>
                  <w:rFonts w:asciiTheme="minorHAnsi" w:hAnsiTheme="minorHAnsi" w:cstheme="minorHAnsi"/>
                  <w:sz w:val="18"/>
                  <w:szCs w:val="24"/>
                  <w:lang w:val="en-US"/>
                </w:rPr>
                <w:t>https://github.com/Gwinplaine</w:t>
              </w:r>
            </w:hyperlink>
            <w:bookmarkStart w:id="0" w:name="_GoBack"/>
            <w:bookmarkEnd w:id="0"/>
          </w:p>
        </w:tc>
      </w:tr>
      <w:tr w:rsidR="00704EE7" w:rsidRPr="00134DDD" w:rsidTr="00AD6F61">
        <w:trPr>
          <w:trHeight w:val="3360"/>
        </w:trPr>
        <w:tc>
          <w:tcPr>
            <w:tcW w:w="2127" w:type="dxa"/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25152" w:rsidRPr="00674059" w:rsidRDefault="00674059" w:rsidP="00204C48">
            <w:pPr>
              <w:pStyle w:val="1"/>
              <w:ind w:right="-73"/>
              <w:contextualSpacing w:val="0"/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18"/>
                <w:szCs w:val="24"/>
                <w:u w:val="single"/>
                <w:lang w:val="en-US"/>
              </w:rPr>
            </w:pPr>
            <w:bookmarkStart w:id="1" w:name="_56y1nfgxuv" w:colFirst="0" w:colLast="0"/>
            <w:bookmarkEnd w:id="1"/>
            <w:r w:rsidRPr="00674059">
              <w:rPr>
                <w:rStyle w:val="a9"/>
                <w:rFonts w:asciiTheme="minorHAnsi" w:hAnsiTheme="minorHAnsi" w:cstheme="minorHAnsi"/>
                <w:color w:val="262626" w:themeColor="text1" w:themeTint="D9"/>
                <w:sz w:val="20"/>
                <w:szCs w:val="24"/>
                <w:lang w:val="en-US"/>
              </w:rPr>
              <w:t>Employment history</w:t>
            </w:r>
          </w:p>
        </w:tc>
        <w:tc>
          <w:tcPr>
            <w:tcW w:w="907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306B06" w:rsidRPr="00674059" w:rsidRDefault="00631773" w:rsidP="00E8793F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Cs w:val="24"/>
                <w:lang w:val="en-US"/>
              </w:rPr>
            </w:pPr>
            <w:bookmarkStart w:id="2" w:name="_2goo9s5pomc0" w:colFirst="0" w:colLast="0"/>
            <w:bookmarkEnd w:id="2"/>
            <w:r w:rsidRPr="00674059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- </w:t>
            </w:r>
            <w:r w:rsidR="00674059" w:rsidRPr="00674059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Head of Procurement Department</w:t>
            </w:r>
          </w:p>
          <w:p w:rsidR="00631773" w:rsidRPr="00674059" w:rsidRDefault="00674059" w:rsidP="00E8793F">
            <w:pPr>
              <w:pStyle w:val="3"/>
              <w:spacing w:after="0" w:line="240" w:lineRule="auto"/>
              <w:ind w:left="294"/>
              <w:contextualSpacing w:val="0"/>
              <w:rPr>
                <w:rFonts w:asciiTheme="minorHAnsi" w:hAnsiTheme="minorHAnsi" w:cstheme="minorHAnsi"/>
                <w:color w:val="auto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Dobronom</w:t>
            </w:r>
            <w:proofErr w:type="spellEnd"/>
            <w:r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” and “</w:t>
            </w:r>
            <w:proofErr w:type="spellStart"/>
            <w:r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Kopeechka</w:t>
            </w:r>
            <w:proofErr w:type="spellEnd"/>
            <w:r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” retail chain</w:t>
            </w:r>
          </w:p>
          <w:p w:rsidR="00CC3048" w:rsidRPr="00674059" w:rsidRDefault="00AD6F61" w:rsidP="00E8793F">
            <w:pPr>
              <w:pStyle w:val="3"/>
              <w:spacing w:after="0" w:line="240" w:lineRule="auto"/>
              <w:ind w:left="493"/>
              <w:contextualSpacing w:val="0"/>
              <w:rPr>
                <w:rFonts w:asciiTheme="minorHAnsi" w:hAnsiTheme="minorHAnsi" w:cstheme="minorHAnsi"/>
                <w:color w:val="auto"/>
                <w:szCs w:val="24"/>
                <w:lang w:val="en-US"/>
              </w:rPr>
            </w:pPr>
            <w:r w:rsidRPr="00674059"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 xml:space="preserve">  </w:t>
            </w:r>
            <w:r w:rsidR="00674059"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>August</w:t>
            </w:r>
            <w:r w:rsidR="00696AF6" w:rsidRP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 xml:space="preserve"> 2017</w:t>
            </w:r>
            <w:r w:rsidR="00CC3048" w:rsidRPr="00BD1DE1">
              <w:rPr>
                <w:rFonts w:asciiTheme="minorHAnsi" w:hAnsiTheme="minorHAnsi" w:cstheme="minorHAnsi"/>
                <w:b w:val="0"/>
                <w:color w:val="auto"/>
                <w:szCs w:val="24"/>
              </w:rPr>
              <w:t xml:space="preserve"> - </w:t>
            </w:r>
            <w:r w:rsidR="00674059"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>present</w:t>
            </w:r>
          </w:p>
          <w:p w:rsidR="00B1425F" w:rsidRPr="00BD1DE1" w:rsidRDefault="00674059" w:rsidP="00E8793F">
            <w:pPr>
              <w:pStyle w:val="4"/>
              <w:ind w:left="294"/>
              <w:contextualSpacing w:val="0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Job description</w:t>
            </w:r>
            <w:r w:rsidR="00B1425F" w:rsidRPr="00BD1DE1">
              <w:rPr>
                <w:rFonts w:asciiTheme="minorHAnsi" w:hAnsiTheme="minorHAnsi" w:cstheme="minorHAnsi"/>
                <w:color w:val="auto"/>
                <w:szCs w:val="24"/>
              </w:rPr>
              <w:t>:</w:t>
            </w:r>
          </w:p>
          <w:p w:rsidR="00B1425F" w:rsidRPr="006C4C57" w:rsidRDefault="00AD6F61" w:rsidP="00EA162F">
            <w:pPr>
              <w:pStyle w:val="a5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ind w:left="635" w:hanging="227"/>
              <w:textAlignment w:val="baseline"/>
              <w:rPr>
                <w:rFonts w:asciiTheme="minorHAnsi" w:hAnsiTheme="minorHAnsi" w:cstheme="minorHAnsi"/>
                <w:sz w:val="20"/>
                <w:lang w:val="en-US"/>
              </w:rPr>
            </w:pPr>
            <w:r w:rsidRPr="006C4C57">
              <w:rPr>
                <w:rFonts w:asciiTheme="minorHAnsi" w:hAnsiTheme="minorHAnsi" w:cstheme="minorHAnsi"/>
                <w:sz w:val="20"/>
                <w:lang w:val="en-US"/>
              </w:rPr>
              <w:t xml:space="preserve">  </w:t>
            </w:r>
            <w:r w:rsidR="006C4C57" w:rsidRPr="006C4C57">
              <w:rPr>
                <w:rFonts w:asciiTheme="minorHAnsi" w:hAnsiTheme="minorHAnsi" w:cstheme="minorHAnsi"/>
                <w:sz w:val="20"/>
                <w:lang w:val="en-US"/>
              </w:rPr>
              <w:t xml:space="preserve">Organization </w:t>
            </w:r>
            <w:r w:rsidR="006C4C57">
              <w:rPr>
                <w:rFonts w:asciiTheme="minorHAnsi" w:hAnsiTheme="minorHAnsi" w:cstheme="minorHAnsi"/>
                <w:sz w:val="20"/>
                <w:lang w:val="en-US"/>
              </w:rPr>
              <w:t>department’s</w:t>
            </w:r>
            <w:r w:rsidR="006C4C57" w:rsidRPr="006C4C57">
              <w:rPr>
                <w:rFonts w:asciiTheme="minorHAnsi" w:hAnsiTheme="minorHAnsi" w:cstheme="minorHAnsi"/>
                <w:sz w:val="20"/>
                <w:lang w:val="en-US"/>
              </w:rPr>
              <w:t xml:space="preserve"> work </w:t>
            </w:r>
            <w:r w:rsidR="006C4C57">
              <w:rPr>
                <w:rFonts w:asciiTheme="minorHAnsi" w:hAnsiTheme="minorHAnsi" w:cstheme="minorHAnsi"/>
                <w:sz w:val="20"/>
                <w:lang w:val="en-US"/>
              </w:rPr>
              <w:t>that provides the chain</w:t>
            </w:r>
            <w:r w:rsidR="006C4C57" w:rsidRPr="006C4C57">
              <w:rPr>
                <w:rFonts w:asciiTheme="minorHAnsi" w:hAnsiTheme="minorHAnsi" w:cstheme="minorHAnsi"/>
                <w:sz w:val="20"/>
                <w:lang w:val="en-US"/>
              </w:rPr>
              <w:t xml:space="preserve"> of stores (800 </w:t>
            </w:r>
            <w:r w:rsidR="006C4C57">
              <w:rPr>
                <w:rFonts w:asciiTheme="minorHAnsi" w:hAnsiTheme="minorHAnsi" w:cstheme="minorHAnsi"/>
                <w:sz w:val="20"/>
                <w:lang w:val="en-US"/>
              </w:rPr>
              <w:t>stores</w:t>
            </w:r>
            <w:r w:rsidR="006C4C57" w:rsidRPr="006C4C57">
              <w:rPr>
                <w:rFonts w:asciiTheme="minorHAnsi" w:hAnsiTheme="minorHAnsi" w:cstheme="minorHAnsi"/>
                <w:sz w:val="20"/>
                <w:lang w:val="en-US"/>
              </w:rPr>
              <w:t>) with everything necessary</w:t>
            </w:r>
          </w:p>
          <w:p w:rsidR="00696AF6" w:rsidRPr="00BD1DE1" w:rsidRDefault="006C4C57" w:rsidP="00E8793F">
            <w:pPr>
              <w:pStyle w:val="4"/>
              <w:ind w:left="294"/>
              <w:contextualSpacing w:val="0"/>
              <w:rPr>
                <w:rFonts w:asciiTheme="minorHAnsi" w:hAnsiTheme="minorHAnsi" w:cstheme="minorHAnsi"/>
                <w:color w:val="auto"/>
                <w:szCs w:val="24"/>
              </w:rPr>
            </w:pPr>
            <w:bookmarkStart w:id="3" w:name="_oz27sjej29tu" w:colFirst="0" w:colLast="0"/>
            <w:bookmarkStart w:id="4" w:name="_j8kzwzlau0g" w:colFirst="0" w:colLast="0"/>
            <w:bookmarkEnd w:id="3"/>
            <w:bookmarkEnd w:id="4"/>
            <w:proofErr w:type="spellStart"/>
            <w:r w:rsidRPr="006C4C57">
              <w:rPr>
                <w:rFonts w:asciiTheme="minorHAnsi" w:hAnsiTheme="minorHAnsi" w:cstheme="minorHAnsi"/>
                <w:color w:val="auto"/>
                <w:szCs w:val="24"/>
              </w:rPr>
              <w:t>Job</w:t>
            </w:r>
            <w:proofErr w:type="spellEnd"/>
            <w:r w:rsidRPr="006C4C57">
              <w:rPr>
                <w:rFonts w:asciiTheme="minorHAnsi" w:hAnsiTheme="minorHAnsi" w:cstheme="minorHAnsi"/>
                <w:color w:val="auto"/>
                <w:szCs w:val="24"/>
              </w:rPr>
              <w:t xml:space="preserve"> </w:t>
            </w:r>
            <w:proofErr w:type="spellStart"/>
            <w:r w:rsidRPr="006C4C57">
              <w:rPr>
                <w:rFonts w:asciiTheme="minorHAnsi" w:hAnsiTheme="minorHAnsi" w:cstheme="minorHAnsi"/>
                <w:color w:val="auto"/>
                <w:szCs w:val="24"/>
              </w:rPr>
              <w:t>achievements</w:t>
            </w:r>
            <w:proofErr w:type="spellEnd"/>
            <w:r w:rsidR="00696AF6" w:rsidRPr="00BD1DE1">
              <w:rPr>
                <w:rFonts w:asciiTheme="minorHAnsi" w:hAnsiTheme="minorHAnsi" w:cstheme="minorHAnsi"/>
                <w:color w:val="auto"/>
                <w:szCs w:val="24"/>
              </w:rPr>
              <w:t>:</w:t>
            </w:r>
          </w:p>
          <w:p w:rsidR="00696AF6" w:rsidRPr="006C4C57" w:rsidRDefault="00AD6F61" w:rsidP="00EA162F">
            <w:pPr>
              <w:pStyle w:val="a5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ind w:left="635" w:right="-73" w:hanging="227"/>
              <w:textAlignment w:val="baseline"/>
              <w:rPr>
                <w:rFonts w:asciiTheme="minorHAnsi" w:hAnsiTheme="minorHAnsi" w:cstheme="minorHAnsi"/>
                <w:sz w:val="20"/>
                <w:lang w:val="en-US"/>
              </w:rPr>
            </w:pPr>
            <w:r w:rsidRPr="006C4C57">
              <w:rPr>
                <w:rFonts w:asciiTheme="minorHAnsi" w:hAnsiTheme="minorHAnsi" w:cstheme="minorHAnsi"/>
                <w:sz w:val="20"/>
                <w:lang w:val="en-US"/>
              </w:rPr>
              <w:t xml:space="preserve">  </w:t>
            </w:r>
            <w:r w:rsidR="006C4C57">
              <w:rPr>
                <w:rFonts w:asciiTheme="minorHAnsi" w:hAnsiTheme="minorHAnsi" w:cstheme="minorHAnsi"/>
                <w:sz w:val="20"/>
                <w:lang w:val="en-US"/>
              </w:rPr>
              <w:t>Creating</w:t>
            </w:r>
            <w:r w:rsidR="006C4C57" w:rsidRPr="006C4C57">
              <w:rPr>
                <w:rFonts w:asciiTheme="minorHAnsi" w:hAnsiTheme="minorHAnsi" w:cstheme="minorHAnsi"/>
                <w:sz w:val="20"/>
                <w:lang w:val="en-US"/>
              </w:rPr>
              <w:t xml:space="preserve"> a well-function</w:t>
            </w:r>
            <w:r w:rsidR="006C4C57">
              <w:rPr>
                <w:rFonts w:asciiTheme="minorHAnsi" w:hAnsiTheme="minorHAnsi" w:cstheme="minorHAnsi"/>
                <w:sz w:val="20"/>
                <w:lang w:val="en-US"/>
              </w:rPr>
              <w:t>ing department of 50 people</w:t>
            </w:r>
          </w:p>
          <w:p w:rsidR="00696AF6" w:rsidRPr="006C4C57" w:rsidRDefault="00AD6F61" w:rsidP="00EA162F">
            <w:pPr>
              <w:pStyle w:val="a5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ind w:left="635" w:hanging="227"/>
              <w:textAlignment w:val="baseline"/>
              <w:rPr>
                <w:rFonts w:asciiTheme="minorHAnsi" w:hAnsiTheme="minorHAnsi" w:cstheme="minorHAnsi"/>
                <w:sz w:val="20"/>
                <w:lang w:val="en-US"/>
              </w:rPr>
            </w:pPr>
            <w:r w:rsidRPr="006C4C57">
              <w:rPr>
                <w:rFonts w:asciiTheme="minorHAnsi" w:hAnsiTheme="minorHAnsi" w:cstheme="minorHAnsi"/>
                <w:sz w:val="20"/>
                <w:lang w:val="en-US"/>
              </w:rPr>
              <w:t xml:space="preserve">  </w:t>
            </w:r>
            <w:r w:rsidR="006C4C57" w:rsidRPr="006C4C57">
              <w:rPr>
                <w:rFonts w:asciiTheme="minorHAnsi" w:hAnsiTheme="minorHAnsi" w:cstheme="minorHAnsi"/>
                <w:sz w:val="20"/>
                <w:lang w:val="en-US"/>
              </w:rPr>
              <w:t xml:space="preserve">Full support </w:t>
            </w:r>
            <w:r w:rsidR="006C4C57">
              <w:rPr>
                <w:rFonts w:asciiTheme="minorHAnsi" w:hAnsiTheme="minorHAnsi" w:cstheme="minorHAnsi"/>
                <w:sz w:val="20"/>
                <w:lang w:val="en-US"/>
              </w:rPr>
              <w:t>of</w:t>
            </w:r>
            <w:r w:rsidR="006C4C57" w:rsidRPr="006C4C57">
              <w:rPr>
                <w:rFonts w:asciiTheme="minorHAnsi" w:hAnsiTheme="minorHAnsi" w:cstheme="minorHAnsi"/>
                <w:sz w:val="20"/>
                <w:lang w:val="en-US"/>
              </w:rPr>
              <w:t xml:space="preserve"> the</w:t>
            </w:r>
            <w:r w:rsidR="006C4C57">
              <w:rPr>
                <w:rFonts w:asciiTheme="minorHAnsi" w:hAnsiTheme="minorHAnsi" w:cstheme="minorHAnsi"/>
                <w:sz w:val="20"/>
                <w:lang w:val="en-US"/>
              </w:rPr>
              <w:t xml:space="preserve"> </w:t>
            </w:r>
            <w:r w:rsidR="006C4C57" w:rsidRPr="006C4C57">
              <w:rPr>
                <w:rFonts w:asciiTheme="minorHAnsi" w:hAnsiTheme="minorHAnsi" w:cstheme="minorHAnsi"/>
                <w:sz w:val="20"/>
                <w:lang w:val="en-US"/>
              </w:rPr>
              <w:t xml:space="preserve">750 </w:t>
            </w:r>
            <w:r w:rsidR="006C4C57">
              <w:rPr>
                <w:rFonts w:asciiTheme="minorHAnsi" w:hAnsiTheme="minorHAnsi" w:cstheme="minorHAnsi"/>
                <w:sz w:val="20"/>
                <w:lang w:val="en-US"/>
              </w:rPr>
              <w:t>stores</w:t>
            </w:r>
            <w:r w:rsidR="006C4C57" w:rsidRPr="006C4C57">
              <w:rPr>
                <w:rFonts w:asciiTheme="minorHAnsi" w:hAnsiTheme="minorHAnsi" w:cstheme="minorHAnsi"/>
                <w:sz w:val="20"/>
                <w:lang w:val="en-US"/>
              </w:rPr>
              <w:t xml:space="preserve"> opening in 5 years</w:t>
            </w:r>
          </w:p>
          <w:p w:rsidR="00751EE5" w:rsidRPr="003B4D08" w:rsidRDefault="00631773" w:rsidP="00E8793F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Cs w:val="24"/>
                <w:lang w:val="en-US"/>
              </w:rPr>
            </w:pPr>
            <w:r w:rsidRPr="003B4D08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- </w:t>
            </w:r>
            <w:r w:rsidR="003B4D08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Supply specialist</w:t>
            </w:r>
          </w:p>
          <w:p w:rsidR="00631773" w:rsidRPr="003B4D08" w:rsidRDefault="003B4D08" w:rsidP="00E8793F">
            <w:pPr>
              <w:pStyle w:val="3"/>
              <w:spacing w:after="0" w:line="240" w:lineRule="auto"/>
              <w:ind w:left="293"/>
              <w:contextualSpacing w:val="0"/>
              <w:rPr>
                <w:rFonts w:asciiTheme="minorHAnsi" w:hAnsiTheme="minorHAnsi" w:cstheme="minorHAnsi"/>
                <w:color w:val="auto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Domashniy</w:t>
            </w:r>
            <w:proofErr w:type="spellEnd"/>
            <w:r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” retail chain, “ALMI” retail chain</w:t>
            </w:r>
          </w:p>
          <w:p w:rsidR="001C2218" w:rsidRPr="003B4D08" w:rsidRDefault="00EA162F" w:rsidP="00E8793F">
            <w:pPr>
              <w:pStyle w:val="3"/>
              <w:spacing w:after="0" w:line="240" w:lineRule="auto"/>
              <w:ind w:left="436"/>
              <w:contextualSpacing w:val="0"/>
              <w:rPr>
                <w:rFonts w:asciiTheme="minorHAnsi" w:hAnsiTheme="minorHAnsi" w:cstheme="minorHAnsi"/>
                <w:color w:val="auto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 xml:space="preserve">   </w:t>
            </w:r>
            <w:r w:rsidR="003B4D08"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>October</w:t>
            </w:r>
            <w:r w:rsidR="00696AF6" w:rsidRPr="003B4D08"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 xml:space="preserve"> 2016 – </w:t>
            </w:r>
            <w:r w:rsidR="003B4D08"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>August</w:t>
            </w:r>
            <w:r w:rsidR="00696AF6" w:rsidRPr="003B4D08"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 xml:space="preserve"> 2017</w:t>
            </w:r>
            <w:r w:rsidR="001C2218" w:rsidRPr="003B4D08"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 xml:space="preserve">, </w:t>
            </w:r>
            <w:r w:rsidR="003B4D08"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>March</w:t>
            </w:r>
            <w:r w:rsidR="001C2218" w:rsidRPr="003B4D08"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 xml:space="preserve"> 2014 – </w:t>
            </w:r>
            <w:r w:rsidR="003B4D08"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>October</w:t>
            </w:r>
            <w:r w:rsidR="001C2218" w:rsidRPr="003B4D08"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 xml:space="preserve"> 2016</w:t>
            </w:r>
          </w:p>
          <w:p w:rsidR="003B4D08" w:rsidRPr="003B4D08" w:rsidRDefault="003B4D08" w:rsidP="003B4D08">
            <w:pPr>
              <w:pStyle w:val="4"/>
              <w:ind w:left="294"/>
              <w:contextualSpacing w:val="0"/>
              <w:rPr>
                <w:rFonts w:asciiTheme="minorHAnsi" w:hAnsiTheme="minorHAnsi" w:cstheme="minorHAnsi"/>
                <w:color w:val="auto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Job description</w:t>
            </w:r>
            <w:r w:rsidRPr="003B4D08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:</w:t>
            </w:r>
          </w:p>
          <w:p w:rsidR="00751EE5" w:rsidRPr="003B4D08" w:rsidRDefault="003B4D08" w:rsidP="00EA162F">
            <w:pPr>
              <w:pStyle w:val="a5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ind w:left="635" w:hanging="227"/>
              <w:textAlignment w:val="baseline"/>
              <w:rPr>
                <w:rFonts w:asciiTheme="minorHAnsi" w:hAnsiTheme="minorHAnsi" w:cstheme="minorHAnsi"/>
                <w:sz w:val="22"/>
                <w:lang w:val="en-US"/>
              </w:rPr>
            </w:pPr>
            <w:r w:rsidRPr="003B4D08">
              <w:rPr>
                <w:rFonts w:asciiTheme="minorHAnsi" w:hAnsiTheme="minorHAnsi" w:cstheme="minorHAnsi"/>
                <w:sz w:val="20"/>
                <w:lang w:val="en-US"/>
              </w:rPr>
              <w:t>S</w:t>
            </w:r>
            <w:r>
              <w:rPr>
                <w:rFonts w:asciiTheme="minorHAnsi" w:hAnsiTheme="minorHAnsi" w:cstheme="minorHAnsi"/>
                <w:sz w:val="20"/>
                <w:lang w:val="en-US"/>
              </w:rPr>
              <w:t>tores s</w:t>
            </w:r>
            <w:r w:rsidRPr="003B4D08">
              <w:rPr>
                <w:rFonts w:asciiTheme="minorHAnsi" w:hAnsiTheme="minorHAnsi" w:cstheme="minorHAnsi"/>
                <w:sz w:val="20"/>
                <w:lang w:val="en-US"/>
              </w:rPr>
              <w:t>upply with all necessary equipment and inventory</w:t>
            </w:r>
          </w:p>
        </w:tc>
      </w:tr>
      <w:tr w:rsidR="00C25152" w:rsidRPr="00134DDD" w:rsidTr="002043EF">
        <w:trPr>
          <w:trHeight w:val="1440"/>
        </w:trPr>
        <w:tc>
          <w:tcPr>
            <w:tcW w:w="2127" w:type="dxa"/>
            <w:tcBorders>
              <w:top w:val="nil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25152" w:rsidRPr="007E5DED" w:rsidRDefault="007E5DED" w:rsidP="00204C48">
            <w:pPr>
              <w:ind w:right="-73"/>
              <w:jc w:val="right"/>
              <w:rPr>
                <w:rStyle w:val="a9"/>
                <w:rFonts w:asciiTheme="minorHAnsi" w:hAnsiTheme="minorHAnsi" w:cstheme="minorHAnsi"/>
                <w:color w:val="262626" w:themeColor="text1" w:themeTint="D9"/>
                <w:szCs w:val="24"/>
                <w:lang w:val="en-US"/>
              </w:rPr>
            </w:pPr>
            <w:r w:rsidRPr="007E5DED">
              <w:rPr>
                <w:rStyle w:val="a9"/>
                <w:rFonts w:asciiTheme="minorHAnsi" w:hAnsiTheme="minorHAnsi" w:cstheme="minorHAnsi"/>
                <w:color w:val="262626" w:themeColor="text1" w:themeTint="D9"/>
                <w:szCs w:val="24"/>
                <w:lang w:val="en-US"/>
              </w:rPr>
              <w:t>Education</w:t>
            </w:r>
          </w:p>
          <w:p w:rsidR="00C25152" w:rsidRPr="00BD1DE1" w:rsidRDefault="00C25152" w:rsidP="00204C48">
            <w:pPr>
              <w:pStyle w:val="1"/>
              <w:spacing w:line="240" w:lineRule="auto"/>
              <w:ind w:right="-73"/>
              <w:contextualSpacing w:val="0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907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25152" w:rsidRPr="003B4D08" w:rsidRDefault="00AA05B0" w:rsidP="002043EF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Cs w:val="24"/>
                <w:lang w:val="en-US"/>
              </w:rPr>
            </w:pPr>
            <w:r w:rsidRPr="003B4D08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-</w:t>
            </w:r>
            <w:r w:rsidRPr="003B4D08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 xml:space="preserve"> </w:t>
            </w:r>
            <w:r w:rsidR="003B4D08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Engineer</w:t>
            </w:r>
            <w:r w:rsidRPr="003B4D08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 (</w:t>
            </w:r>
            <w:r w:rsidR="003B4D08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trade equipment and technologies</w:t>
            </w:r>
            <w:r w:rsidRPr="003B4D08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)</w:t>
            </w:r>
          </w:p>
          <w:p w:rsidR="00C25152" w:rsidRPr="00702097" w:rsidRDefault="003B4D08" w:rsidP="002043EF">
            <w:pPr>
              <w:pStyle w:val="3"/>
              <w:spacing w:after="0"/>
              <w:ind w:left="436"/>
              <w:contextualSpacing w:val="0"/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>August</w:t>
            </w:r>
            <w:r w:rsidR="00AA05B0" w:rsidRPr="00702097"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 xml:space="preserve"> 2014</w:t>
            </w:r>
          </w:p>
          <w:p w:rsidR="003B4D08" w:rsidRPr="00702097" w:rsidRDefault="003B4D08" w:rsidP="002043EF">
            <w:pPr>
              <w:pStyle w:val="2"/>
              <w:contextualSpacing w:val="0"/>
              <w:rPr>
                <w:rFonts w:asciiTheme="minorHAnsi" w:hAnsiTheme="minorHAnsi" w:cstheme="minorHAnsi"/>
                <w:b w:val="0"/>
                <w:color w:val="auto"/>
                <w:sz w:val="20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0"/>
                <w:szCs w:val="24"/>
                <w:lang w:val="en-US"/>
              </w:rPr>
              <w:t xml:space="preserve">          </w:t>
            </w:r>
            <w:r w:rsidRPr="00702097">
              <w:rPr>
                <w:rFonts w:asciiTheme="minorHAnsi" w:hAnsiTheme="minorHAnsi" w:cstheme="minorHAnsi"/>
                <w:b w:val="0"/>
                <w:color w:val="auto"/>
                <w:sz w:val="20"/>
                <w:szCs w:val="24"/>
                <w:lang w:val="en-US"/>
              </w:rPr>
              <w:t xml:space="preserve">Belarusian National Technical University </w:t>
            </w:r>
          </w:p>
          <w:p w:rsidR="00AA05B0" w:rsidRPr="003B4D08" w:rsidRDefault="00AA05B0" w:rsidP="002043EF">
            <w:pPr>
              <w:pStyle w:val="2"/>
              <w:contextualSpacing w:val="0"/>
              <w:rPr>
                <w:rFonts w:asciiTheme="minorHAnsi" w:hAnsiTheme="minorHAnsi" w:cstheme="minorHAnsi"/>
                <w:color w:val="auto"/>
                <w:szCs w:val="24"/>
                <w:lang w:val="en-US"/>
              </w:rPr>
            </w:pPr>
            <w:r w:rsidRPr="003B4D08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- </w:t>
            </w:r>
            <w:r w:rsidR="003B4D08" w:rsidRPr="003B4D08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Master of Technical Sciences</w:t>
            </w:r>
          </w:p>
          <w:p w:rsidR="00AA05B0" w:rsidRPr="003B4D08" w:rsidRDefault="003B4D08" w:rsidP="002043EF">
            <w:pPr>
              <w:pStyle w:val="3"/>
              <w:spacing w:after="0"/>
              <w:ind w:left="436"/>
              <w:contextualSpacing w:val="0"/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>August</w:t>
            </w:r>
            <w:r w:rsidR="00AA05B0" w:rsidRPr="003B4D08"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 xml:space="preserve"> 2015</w:t>
            </w:r>
          </w:p>
          <w:p w:rsidR="00AA05B0" w:rsidRPr="00702097" w:rsidRDefault="003B4D08" w:rsidP="002043EF">
            <w:pPr>
              <w:pStyle w:val="10"/>
              <w:ind w:left="436"/>
              <w:rPr>
                <w:color w:val="auto"/>
                <w:lang w:val="en-US"/>
              </w:rPr>
            </w:pPr>
            <w:r w:rsidRPr="0070209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Belarusian National Technical University</w:t>
            </w:r>
          </w:p>
        </w:tc>
      </w:tr>
      <w:tr w:rsidR="001F0C2C" w:rsidRPr="00134DDD" w:rsidTr="00AD6F61">
        <w:trPr>
          <w:trHeight w:val="472"/>
        </w:trPr>
        <w:tc>
          <w:tcPr>
            <w:tcW w:w="2127" w:type="dxa"/>
            <w:tcBorders>
              <w:top w:val="nil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1F0C2C" w:rsidRPr="007E5DED" w:rsidRDefault="007E5DED" w:rsidP="00204C48">
            <w:pPr>
              <w:ind w:left="-215" w:right="-73"/>
              <w:jc w:val="right"/>
              <w:rPr>
                <w:rStyle w:val="a9"/>
                <w:rFonts w:asciiTheme="minorHAnsi" w:hAnsiTheme="minorHAnsi" w:cstheme="minorHAnsi"/>
                <w:color w:val="262626" w:themeColor="text1" w:themeTint="D9"/>
                <w:sz w:val="18"/>
                <w:szCs w:val="24"/>
                <w:lang w:val="en-US"/>
              </w:rPr>
            </w:pPr>
            <w:r w:rsidRPr="007E5DED">
              <w:rPr>
                <w:rStyle w:val="a9"/>
                <w:rFonts w:asciiTheme="minorHAnsi" w:hAnsiTheme="minorHAnsi" w:cstheme="minorHAnsi"/>
                <w:color w:val="262626" w:themeColor="text1" w:themeTint="D9"/>
                <w:szCs w:val="24"/>
                <w:lang w:val="en-US"/>
              </w:rPr>
              <w:t>Languages</w:t>
            </w:r>
          </w:p>
        </w:tc>
        <w:tc>
          <w:tcPr>
            <w:tcW w:w="907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1F0C2C" w:rsidRPr="002043EF" w:rsidRDefault="00FB77F8" w:rsidP="00AD6F61">
            <w:pPr>
              <w:widowControl/>
              <w:shd w:val="clear" w:color="auto" w:fill="FFFFFF"/>
              <w:spacing w:line="240" w:lineRule="auto"/>
              <w:ind w:left="295"/>
              <w:contextualSpacing w:val="0"/>
              <w:rPr>
                <w:rFonts w:asciiTheme="minorHAnsi" w:eastAsia="Times New Roman" w:hAnsiTheme="minorHAnsi" w:cstheme="minorHAnsi"/>
                <w:color w:val="auto"/>
                <w:sz w:val="22"/>
                <w:szCs w:val="24"/>
                <w:lang w:val="en-US"/>
              </w:rPr>
            </w:pPr>
            <w:r w:rsidRPr="002043EF"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4"/>
                <w:lang w:val="en-US"/>
              </w:rPr>
              <w:t xml:space="preserve">- </w:t>
            </w:r>
            <w:r w:rsidR="003B4D08"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4"/>
                <w:lang w:val="en-US"/>
              </w:rPr>
              <w:t>English</w:t>
            </w:r>
            <w:r w:rsidR="001F0C2C" w:rsidRPr="002043EF">
              <w:rPr>
                <w:rFonts w:asciiTheme="minorHAnsi" w:eastAsia="Times New Roman" w:hAnsiTheme="minorHAnsi" w:cstheme="minorHAnsi"/>
                <w:color w:val="auto"/>
                <w:sz w:val="22"/>
                <w:szCs w:val="24"/>
                <w:lang w:val="en-US"/>
              </w:rPr>
              <w:t xml:space="preserve"> - Upper-Intermediate</w:t>
            </w:r>
          </w:p>
          <w:p w:rsidR="001F0C2C" w:rsidRPr="00AD0D88" w:rsidRDefault="00FB77F8" w:rsidP="00AD6F61">
            <w:pPr>
              <w:widowControl/>
              <w:shd w:val="clear" w:color="auto" w:fill="FFFFFF"/>
              <w:spacing w:line="240" w:lineRule="auto"/>
              <w:ind w:left="295"/>
              <w:contextualSpacing w:val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  <w:r w:rsidRPr="002043EF"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4"/>
                <w:lang w:val="en-US"/>
              </w:rPr>
              <w:t xml:space="preserve">- </w:t>
            </w:r>
            <w:proofErr w:type="spellStart"/>
            <w:r w:rsidR="003B4D08" w:rsidRPr="00702097"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4"/>
                <w:lang w:val="en-US"/>
              </w:rPr>
              <w:t>Français</w:t>
            </w:r>
            <w:proofErr w:type="spellEnd"/>
            <w:r w:rsidR="001F0C2C" w:rsidRPr="002043EF">
              <w:rPr>
                <w:rFonts w:asciiTheme="minorHAnsi" w:eastAsia="Times New Roman" w:hAnsiTheme="minorHAnsi" w:cstheme="minorHAnsi"/>
                <w:color w:val="auto"/>
                <w:sz w:val="22"/>
                <w:szCs w:val="24"/>
                <w:lang w:val="en-US"/>
              </w:rPr>
              <w:t xml:space="preserve"> - Pre-</w:t>
            </w:r>
            <w:proofErr w:type="spellStart"/>
            <w:r w:rsidR="001F0C2C" w:rsidRPr="002043EF">
              <w:rPr>
                <w:rFonts w:asciiTheme="minorHAnsi" w:eastAsia="Times New Roman" w:hAnsiTheme="minorHAnsi" w:cstheme="minorHAnsi"/>
                <w:color w:val="auto"/>
                <w:sz w:val="22"/>
                <w:szCs w:val="24"/>
                <w:lang w:val="en-US"/>
              </w:rPr>
              <w:t>Intermédiaire</w:t>
            </w:r>
            <w:proofErr w:type="spellEnd"/>
          </w:p>
        </w:tc>
      </w:tr>
      <w:tr w:rsidR="00C25152" w:rsidRPr="00134DDD" w:rsidTr="00F875E7">
        <w:trPr>
          <w:trHeight w:val="4125"/>
        </w:trPr>
        <w:tc>
          <w:tcPr>
            <w:tcW w:w="2127" w:type="dxa"/>
            <w:tcBorders>
              <w:top w:val="nil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25152" w:rsidRPr="00EA1627" w:rsidRDefault="00EA1627" w:rsidP="00204C48">
            <w:pPr>
              <w:ind w:left="-215" w:right="-73"/>
              <w:jc w:val="right"/>
              <w:rPr>
                <w:rStyle w:val="a9"/>
                <w:rFonts w:asciiTheme="minorHAnsi" w:hAnsiTheme="minorHAnsi" w:cstheme="minorHAnsi"/>
                <w:color w:val="262626" w:themeColor="text1" w:themeTint="D9"/>
                <w:szCs w:val="24"/>
                <w:lang w:val="en-US"/>
              </w:rPr>
            </w:pPr>
            <w:r w:rsidRPr="00EA1627">
              <w:rPr>
                <w:rStyle w:val="a9"/>
                <w:rFonts w:asciiTheme="minorHAnsi" w:hAnsiTheme="minorHAnsi" w:cstheme="minorHAnsi"/>
                <w:color w:val="262626" w:themeColor="text1" w:themeTint="D9"/>
                <w:szCs w:val="24"/>
                <w:lang w:val="en-US"/>
              </w:rPr>
              <w:t>Additional Education</w:t>
            </w:r>
          </w:p>
          <w:p w:rsidR="00C25152" w:rsidRPr="00BD1DE1" w:rsidRDefault="00C25152" w:rsidP="00204C48">
            <w:pPr>
              <w:pStyle w:val="1"/>
              <w:spacing w:line="240" w:lineRule="auto"/>
              <w:ind w:right="-73"/>
              <w:contextualSpacing w:val="0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907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25152" w:rsidRPr="00702097" w:rsidRDefault="006E0A11" w:rsidP="002043EF">
            <w:pPr>
              <w:pStyle w:val="2"/>
              <w:ind w:left="10"/>
              <w:contextualSpacing w:val="0"/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</w:pPr>
            <w:bookmarkStart w:id="5" w:name="_2vmd3pd4vxzr" w:colFirst="0" w:colLast="0"/>
            <w:bookmarkEnd w:id="5"/>
            <w:r w:rsidRPr="00702097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 xml:space="preserve">- </w:t>
            </w:r>
            <w:r w:rsidR="00702097" w:rsidRPr="00702097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A comprehensive course on developing web applications in Python</w:t>
            </w:r>
          </w:p>
          <w:p w:rsidR="00C25152" w:rsidRPr="00702097" w:rsidRDefault="00702097" w:rsidP="002043EF">
            <w:pPr>
              <w:pStyle w:val="3"/>
              <w:spacing w:after="0"/>
              <w:ind w:left="436"/>
              <w:contextualSpacing w:val="0"/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>July 2021</w:t>
            </w:r>
          </w:p>
          <w:p w:rsidR="00702097" w:rsidRPr="00702097" w:rsidRDefault="00702097" w:rsidP="002043EF">
            <w:pPr>
              <w:pStyle w:val="10"/>
              <w:ind w:left="436"/>
              <w:rPr>
                <w:rFonts w:asciiTheme="minorHAnsi" w:hAnsiTheme="minorHAnsi" w:cstheme="minorHAnsi"/>
                <w:color w:val="auto"/>
                <w:szCs w:val="24"/>
                <w:lang w:val="en-US"/>
              </w:rPr>
            </w:pPr>
            <w:r w:rsidRPr="0070209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Hi-Tech Park</w:t>
            </w:r>
            <w:r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 Educational Center (Belarus)</w:t>
            </w:r>
          </w:p>
          <w:p w:rsidR="001C2218" w:rsidRPr="00702097" w:rsidRDefault="00702097" w:rsidP="002043EF">
            <w:pPr>
              <w:pStyle w:val="10"/>
              <w:ind w:left="436"/>
              <w:rPr>
                <w:rFonts w:asciiTheme="minorHAnsi" w:hAnsiTheme="minorHAnsi" w:cstheme="minorHAnsi"/>
                <w:color w:val="auto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Final project</w:t>
            </w:r>
            <w:r w:rsidR="00FB77F8" w:rsidRPr="0070209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: </w:t>
            </w:r>
            <w:r w:rsidR="002043EF" w:rsidRPr="008318D0">
              <w:rPr>
                <w:rFonts w:asciiTheme="minorHAnsi" w:hAnsiTheme="minorHAnsi" w:cstheme="minorHAnsi"/>
                <w:b/>
                <w:color w:val="auto"/>
                <w:szCs w:val="24"/>
                <w:u w:val="single"/>
                <w:lang w:val="en-US"/>
              </w:rPr>
              <w:t>gwinplaine</w:t>
            </w:r>
            <w:r w:rsidR="002043EF" w:rsidRPr="00702097">
              <w:rPr>
                <w:rFonts w:asciiTheme="minorHAnsi" w:hAnsiTheme="minorHAnsi" w:cstheme="minorHAnsi"/>
                <w:b/>
                <w:color w:val="auto"/>
                <w:szCs w:val="24"/>
                <w:u w:val="single"/>
                <w:lang w:val="en-US"/>
              </w:rPr>
              <w:t>.</w:t>
            </w:r>
            <w:r w:rsidR="002043EF" w:rsidRPr="008318D0">
              <w:rPr>
                <w:rFonts w:asciiTheme="minorHAnsi" w:hAnsiTheme="minorHAnsi" w:cstheme="minorHAnsi"/>
                <w:b/>
                <w:color w:val="auto"/>
                <w:szCs w:val="24"/>
                <w:u w:val="single"/>
                <w:lang w:val="en-US"/>
              </w:rPr>
              <w:t>pythonanywhere</w:t>
            </w:r>
            <w:r w:rsidR="002043EF" w:rsidRPr="00702097">
              <w:rPr>
                <w:rFonts w:asciiTheme="minorHAnsi" w:hAnsiTheme="minorHAnsi" w:cstheme="minorHAnsi"/>
                <w:b/>
                <w:color w:val="auto"/>
                <w:szCs w:val="24"/>
                <w:u w:val="single"/>
                <w:lang w:val="en-US"/>
              </w:rPr>
              <w:t>.</w:t>
            </w:r>
            <w:r w:rsidR="002043EF" w:rsidRPr="008318D0">
              <w:rPr>
                <w:rFonts w:asciiTheme="minorHAnsi" w:hAnsiTheme="minorHAnsi" w:cstheme="minorHAnsi"/>
                <w:b/>
                <w:color w:val="auto"/>
                <w:szCs w:val="24"/>
                <w:u w:val="single"/>
                <w:lang w:val="en-US"/>
              </w:rPr>
              <w:t>com</w:t>
            </w:r>
            <w:r w:rsidR="002043EF" w:rsidRPr="0070209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 </w:t>
            </w:r>
            <w:hyperlink r:id="rId10" w:history="1">
              <w:r w:rsidR="00FB77F8" w:rsidRPr="00702097">
                <w:rPr>
                  <w:rStyle w:val="ae"/>
                  <w:rFonts w:asciiTheme="minorHAnsi" w:hAnsiTheme="minorHAnsi" w:cstheme="minorHAnsi"/>
                  <w:color w:val="auto"/>
                  <w:szCs w:val="24"/>
                  <w:u w:val="none"/>
                  <w:lang w:val="en-US"/>
                </w:rPr>
                <w:t>https://www.github.com/Gwinplaine/My_final_project</w:t>
              </w:r>
            </w:hyperlink>
          </w:p>
          <w:p w:rsidR="00FB77F8" w:rsidRPr="00702097" w:rsidRDefault="00702097" w:rsidP="002043EF">
            <w:pPr>
              <w:pStyle w:val="10"/>
              <w:ind w:left="436"/>
              <w:rPr>
                <w:rFonts w:asciiTheme="minorHAnsi" w:hAnsiTheme="minorHAnsi" w:cstheme="minorHAnsi"/>
                <w:color w:val="auto"/>
                <w:szCs w:val="24"/>
                <w:lang w:val="en-US"/>
              </w:rPr>
            </w:pPr>
            <w:r w:rsidRPr="0070209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Technologies</w:t>
            </w:r>
            <w:r w:rsidR="00FB77F8" w:rsidRPr="0070209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: </w:t>
            </w:r>
            <w:r w:rsidR="00FB77F8" w:rsidRPr="00BD1DE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Python</w:t>
            </w:r>
            <w:r w:rsidR="00FB77F8" w:rsidRPr="0070209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, </w:t>
            </w:r>
            <w:r w:rsidR="00FB77F8" w:rsidRPr="00BD1DE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Django</w:t>
            </w:r>
            <w:r w:rsidR="00FB77F8" w:rsidRPr="0070209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, </w:t>
            </w:r>
            <w:proofErr w:type="spellStart"/>
            <w:r w:rsidR="00FB77F8" w:rsidRPr="00BD1DE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Git</w:t>
            </w:r>
            <w:proofErr w:type="spellEnd"/>
            <w:r w:rsidR="00FB77F8" w:rsidRPr="0070209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, </w:t>
            </w:r>
            <w:r w:rsidR="00FB77F8" w:rsidRPr="00BD1DE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GitHub</w:t>
            </w:r>
            <w:r w:rsidR="00FB77F8" w:rsidRPr="0070209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, </w:t>
            </w:r>
            <w:r w:rsidR="00FB77F8" w:rsidRPr="00BD1DE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HTML</w:t>
            </w:r>
            <w:r w:rsidR="00FB77F8" w:rsidRPr="0070209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, </w:t>
            </w:r>
            <w:r w:rsidR="00FB77F8" w:rsidRPr="00BD1DE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CSS</w:t>
            </w:r>
            <w:r w:rsidR="00FB77F8" w:rsidRPr="0070209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, </w:t>
            </w:r>
            <w:r w:rsidR="00FB77F8" w:rsidRPr="00BD1DE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Bootstrap</w:t>
            </w:r>
          </w:p>
          <w:p w:rsidR="00260598" w:rsidRPr="00AD6F61" w:rsidRDefault="00260598" w:rsidP="002043EF">
            <w:pPr>
              <w:pStyle w:val="2"/>
              <w:ind w:left="10"/>
              <w:contextualSpacing w:val="0"/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</w:pPr>
            <w:r w:rsidRPr="00BD1DE1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- The Python Mega Course 2022: Build 10 Real-World Programs</w:t>
            </w:r>
            <w:r w:rsidR="00AD6F61" w:rsidRPr="00AD6F61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 xml:space="preserve"> (</w:t>
            </w:r>
            <w:proofErr w:type="spellStart"/>
            <w:r w:rsidR="00AD6F61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Udemy</w:t>
            </w:r>
            <w:proofErr w:type="spellEnd"/>
            <w:r w:rsidR="00AD6F61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)</w:t>
            </w:r>
          </w:p>
          <w:p w:rsidR="00260598" w:rsidRPr="00702097" w:rsidRDefault="00702097" w:rsidP="002043EF">
            <w:pPr>
              <w:pStyle w:val="3"/>
              <w:spacing w:after="0"/>
              <w:ind w:left="294"/>
              <w:contextualSpacing w:val="0"/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 xml:space="preserve">   April</w:t>
            </w:r>
            <w:r w:rsidR="00260598" w:rsidRPr="00702097"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 xml:space="preserve"> 2022 </w:t>
            </w:r>
          </w:p>
          <w:p w:rsidR="00260598" w:rsidRPr="00702097" w:rsidRDefault="00702097" w:rsidP="002043EF">
            <w:pPr>
              <w:pStyle w:val="3"/>
              <w:spacing w:after="0"/>
              <w:ind w:left="294"/>
              <w:contextualSpacing w:val="0"/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 xml:space="preserve">   Android app - vocabulary</w:t>
            </w:r>
            <w:r w:rsidR="00BD1DE1" w:rsidRPr="00702097"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 xml:space="preserve">: </w:t>
            </w:r>
            <w:r w:rsidR="002043EF" w:rsidRPr="00702097"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>https://github.com/Gwinplaine/Android_vocabulary</w:t>
            </w:r>
          </w:p>
          <w:p w:rsidR="002043EF" w:rsidRPr="00702097" w:rsidRDefault="002043EF" w:rsidP="002043EF">
            <w:pPr>
              <w:pStyle w:val="10"/>
              <w:rPr>
                <w:rFonts w:asciiTheme="minorHAnsi" w:hAnsiTheme="minorHAnsi"/>
                <w:lang w:val="en-US"/>
              </w:rPr>
            </w:pPr>
            <w:r w:rsidRPr="00702097">
              <w:rPr>
                <w:lang w:val="en-US"/>
              </w:rPr>
              <w:t xml:space="preserve">     </w:t>
            </w:r>
            <w:r w:rsidR="00702097">
              <w:rPr>
                <w:lang w:val="en-US"/>
              </w:rPr>
              <w:t xml:space="preserve">   </w:t>
            </w:r>
            <w:r w:rsidR="00702097">
              <w:rPr>
                <w:rFonts w:asciiTheme="minorHAnsi" w:hAnsiTheme="minorHAnsi"/>
                <w:color w:val="auto"/>
                <w:lang w:val="en-US"/>
              </w:rPr>
              <w:t>Scraping examples</w:t>
            </w:r>
            <w:r w:rsidRPr="00702097">
              <w:rPr>
                <w:rFonts w:asciiTheme="minorHAnsi" w:hAnsiTheme="minorHAnsi"/>
                <w:color w:val="auto"/>
                <w:lang w:val="en-US"/>
              </w:rPr>
              <w:t>: https://github.com/Gwinplaine/Web_Scraping</w:t>
            </w:r>
          </w:p>
          <w:p w:rsidR="001C2218" w:rsidRPr="00702097" w:rsidRDefault="00702097" w:rsidP="002043EF">
            <w:pPr>
              <w:pStyle w:val="10"/>
              <w:ind w:left="294"/>
              <w:rPr>
                <w:rFonts w:asciiTheme="minorHAnsi" w:hAnsiTheme="minorHAnsi" w:cstheme="minorHAnsi"/>
                <w:color w:val="auto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   Technologies</w:t>
            </w:r>
            <w:r w:rsidR="00260598" w:rsidRPr="0070209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: </w:t>
            </w:r>
            <w:r w:rsidR="00260598" w:rsidRPr="00BC6FB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Pandas</w:t>
            </w:r>
            <w:r w:rsidR="00260598" w:rsidRPr="0070209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, </w:t>
            </w:r>
            <w:proofErr w:type="spellStart"/>
            <w:r w:rsidR="00260598" w:rsidRPr="00BC6FB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Bokeh</w:t>
            </w:r>
            <w:proofErr w:type="spellEnd"/>
            <w:r w:rsidR="00260598" w:rsidRPr="0070209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, </w:t>
            </w:r>
            <w:r w:rsidR="00260598" w:rsidRPr="00BC6FB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Flask</w:t>
            </w:r>
            <w:r w:rsidR="00260598" w:rsidRPr="0070209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, </w:t>
            </w:r>
            <w:proofErr w:type="spellStart"/>
            <w:r w:rsidR="00260598" w:rsidRPr="00BC6FB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BeautifulSoup</w:t>
            </w:r>
            <w:proofErr w:type="spellEnd"/>
            <w:r w:rsidR="00260598" w:rsidRPr="0070209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, </w:t>
            </w:r>
            <w:proofErr w:type="spellStart"/>
            <w:r w:rsidR="00260598" w:rsidRPr="00BC6FB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Tkinter</w:t>
            </w:r>
            <w:proofErr w:type="spellEnd"/>
            <w:r w:rsidR="000474E0" w:rsidRPr="0070209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, </w:t>
            </w:r>
            <w:proofErr w:type="spellStart"/>
            <w:r w:rsidR="000474E0" w:rsidRPr="00BC6FB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Kivy</w:t>
            </w:r>
            <w:proofErr w:type="spellEnd"/>
          </w:p>
          <w:p w:rsidR="00BD1DE1" w:rsidRPr="00702097" w:rsidRDefault="00BD1DE1" w:rsidP="002043EF">
            <w:pPr>
              <w:pStyle w:val="2"/>
              <w:ind w:left="10"/>
              <w:contextualSpacing w:val="0"/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</w:pPr>
            <w:r w:rsidRPr="00702097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 xml:space="preserve">- </w:t>
            </w:r>
            <w:r w:rsidR="00702097" w:rsidRPr="00702097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 xml:space="preserve">Practical course for beginners in SQL and PostgreSQL </w:t>
            </w:r>
            <w:r w:rsidR="00AD6F61" w:rsidRPr="00702097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(</w:t>
            </w:r>
            <w:proofErr w:type="spellStart"/>
            <w:r w:rsidR="00AD6F61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Udemy</w:t>
            </w:r>
            <w:proofErr w:type="spellEnd"/>
            <w:r w:rsidR="00AD6F61" w:rsidRPr="00702097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)</w:t>
            </w:r>
          </w:p>
          <w:p w:rsidR="00BD1DE1" w:rsidRPr="00F875E7" w:rsidRDefault="00702097" w:rsidP="002043EF">
            <w:pPr>
              <w:pStyle w:val="3"/>
              <w:spacing w:after="0"/>
              <w:ind w:left="294"/>
              <w:contextualSpacing w:val="0"/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 xml:space="preserve">   July</w:t>
            </w:r>
            <w:r w:rsidR="00BD1DE1" w:rsidRPr="00F875E7"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 xml:space="preserve"> 2022 </w:t>
            </w:r>
          </w:p>
          <w:p w:rsidR="00BD1DE1" w:rsidRDefault="00702097" w:rsidP="002043EF">
            <w:pPr>
              <w:pStyle w:val="10"/>
              <w:ind w:left="294"/>
              <w:rPr>
                <w:rFonts w:asciiTheme="minorHAnsi" w:hAnsiTheme="minorHAnsi" w:cstheme="minorHAnsi"/>
                <w:color w:val="auto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   </w:t>
            </w:r>
            <w:r w:rsidRPr="0070209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Technologies</w:t>
            </w:r>
            <w:r w:rsidR="00BD1DE1" w:rsidRPr="00F875E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: </w:t>
            </w:r>
            <w:r w:rsidR="00BD1DE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SQL</w:t>
            </w:r>
            <w:r w:rsidR="00BD1DE1" w:rsidRPr="00F875E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, </w:t>
            </w:r>
            <w:r w:rsidR="00BD1DE1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PostgreSQL</w:t>
            </w:r>
          </w:p>
          <w:p w:rsidR="003A26B4" w:rsidRPr="00702097" w:rsidRDefault="003A26B4" w:rsidP="003A26B4">
            <w:pPr>
              <w:pStyle w:val="2"/>
              <w:ind w:left="10"/>
              <w:contextualSpacing w:val="0"/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</w:pPr>
            <w:r w:rsidRPr="00702097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 xml:space="preserve">- </w:t>
            </w:r>
            <w:r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 xml:space="preserve">Docker Mastery: with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Kubernetes+Swarm</w:t>
            </w:r>
            <w:proofErr w:type="spellEnd"/>
            <w:r w:rsidRPr="00702097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Udemy</w:t>
            </w:r>
            <w:proofErr w:type="spellEnd"/>
            <w:r w:rsidRPr="00702097">
              <w:rPr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)</w:t>
            </w:r>
          </w:p>
          <w:p w:rsidR="003A26B4" w:rsidRPr="00F875E7" w:rsidRDefault="003A26B4" w:rsidP="003A26B4">
            <w:pPr>
              <w:pStyle w:val="3"/>
              <w:spacing w:after="0"/>
              <w:ind w:left="294"/>
              <w:contextualSpacing w:val="0"/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 xml:space="preserve">   July</w:t>
            </w:r>
            <w:r w:rsidRPr="00F875E7">
              <w:rPr>
                <w:rFonts w:asciiTheme="minorHAnsi" w:hAnsiTheme="minorHAnsi" w:cstheme="minorHAnsi"/>
                <w:b w:val="0"/>
                <w:color w:val="auto"/>
                <w:szCs w:val="24"/>
                <w:lang w:val="en-US"/>
              </w:rPr>
              <w:t xml:space="preserve"> 2022 </w:t>
            </w:r>
          </w:p>
          <w:p w:rsidR="003A26B4" w:rsidRDefault="003A26B4" w:rsidP="003A26B4">
            <w:pPr>
              <w:pStyle w:val="10"/>
              <w:ind w:left="294"/>
              <w:rPr>
                <w:rFonts w:asciiTheme="minorHAnsi" w:hAnsiTheme="minorHAnsi" w:cstheme="minorHAnsi"/>
                <w:color w:val="auto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   </w:t>
            </w:r>
            <w:r w:rsidRPr="0070209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Technologies</w:t>
            </w:r>
            <w:r w:rsidRPr="00F875E7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Docker</w:t>
            </w:r>
          </w:p>
          <w:p w:rsidR="00F875E7" w:rsidRPr="00F875E7" w:rsidRDefault="00F875E7" w:rsidP="003A26B4">
            <w:pPr>
              <w:pStyle w:val="10"/>
              <w:rPr>
                <w:rFonts w:asciiTheme="minorHAnsi" w:hAnsiTheme="minorHAnsi" w:cstheme="minorHAnsi"/>
                <w:b/>
                <w:color w:val="auto"/>
                <w:szCs w:val="24"/>
                <w:lang w:val="en-US"/>
              </w:rPr>
            </w:pPr>
            <w:r w:rsidRPr="00F875E7">
              <w:rPr>
                <w:rFonts w:asciiTheme="minorHAnsi" w:hAnsiTheme="minorHAnsi" w:cstheme="minorHAnsi"/>
                <w:b/>
                <w:color w:val="auto"/>
                <w:szCs w:val="24"/>
                <w:lang w:val="en-US"/>
              </w:rPr>
              <w:t xml:space="preserve">- Plan to work on: </w:t>
            </w:r>
            <w:proofErr w:type="spellStart"/>
            <w:r w:rsidRPr="00F875E7">
              <w:rPr>
                <w:rFonts w:asciiTheme="minorHAnsi" w:hAnsiTheme="minorHAnsi" w:cstheme="minorHAnsi"/>
                <w:b/>
                <w:color w:val="auto"/>
                <w:szCs w:val="24"/>
                <w:lang w:val="en-US"/>
              </w:rPr>
              <w:t>NumPy</w:t>
            </w:r>
            <w:proofErr w:type="spellEnd"/>
            <w:r w:rsidRPr="00F875E7">
              <w:rPr>
                <w:rFonts w:asciiTheme="minorHAnsi" w:hAnsiTheme="minorHAnsi" w:cstheme="minorHAnsi"/>
                <w:b/>
                <w:color w:val="auto"/>
                <w:szCs w:val="24"/>
                <w:lang w:val="en-US"/>
              </w:rPr>
              <w:t xml:space="preserve">, </w:t>
            </w:r>
            <w:proofErr w:type="spellStart"/>
            <w:r w:rsidRPr="00F875E7">
              <w:rPr>
                <w:rFonts w:asciiTheme="minorHAnsi" w:hAnsiTheme="minorHAnsi" w:cstheme="minorHAnsi"/>
                <w:b/>
                <w:color w:val="auto"/>
                <w:szCs w:val="24"/>
                <w:lang w:val="en-US"/>
              </w:rPr>
              <w:t>FastAPI</w:t>
            </w:r>
            <w:proofErr w:type="spellEnd"/>
            <w:r w:rsidRPr="00F875E7">
              <w:rPr>
                <w:rFonts w:asciiTheme="minorHAnsi" w:hAnsiTheme="minorHAnsi" w:cstheme="minorHAnsi"/>
                <w:b/>
                <w:color w:val="auto"/>
                <w:szCs w:val="24"/>
                <w:lang w:val="en-US"/>
              </w:rPr>
              <w:t>, Apache Kafka</w:t>
            </w:r>
            <w:r w:rsidR="00134DDD">
              <w:rPr>
                <w:rFonts w:asciiTheme="minorHAnsi" w:hAnsiTheme="minorHAnsi" w:cstheme="minorHAnsi"/>
                <w:b/>
                <w:color w:val="auto"/>
                <w:szCs w:val="24"/>
                <w:lang w:val="en-US"/>
              </w:rPr>
              <w:t>, JavaScript</w:t>
            </w:r>
          </w:p>
        </w:tc>
      </w:tr>
      <w:tr w:rsidR="00704EE7" w:rsidRPr="00134DDD" w:rsidTr="00807F5F">
        <w:trPr>
          <w:trHeight w:val="61"/>
        </w:trPr>
        <w:tc>
          <w:tcPr>
            <w:tcW w:w="2127" w:type="dxa"/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04EE7" w:rsidRPr="00EA1627" w:rsidRDefault="00EA1627" w:rsidP="00D92F64">
            <w:pPr>
              <w:pStyle w:val="1"/>
              <w:ind w:left="-215"/>
              <w:contextualSpacing w:val="0"/>
              <w:rPr>
                <w:rFonts w:asciiTheme="minorHAnsi" w:hAnsiTheme="minorHAnsi" w:cstheme="minorHAnsi"/>
                <w:sz w:val="22"/>
                <w:szCs w:val="24"/>
                <w:lang w:val="en-US"/>
              </w:rPr>
            </w:pPr>
            <w:bookmarkStart w:id="6" w:name="_sjyyv43lhsp0" w:colFirst="0" w:colLast="0"/>
            <w:bookmarkEnd w:id="6"/>
            <w:r w:rsidRPr="00EA1627">
              <w:rPr>
                <w:rStyle w:val="a9"/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t>Professional Skills</w:t>
            </w:r>
          </w:p>
        </w:tc>
        <w:tc>
          <w:tcPr>
            <w:tcW w:w="907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E5DED" w:rsidRPr="007E5DED" w:rsidRDefault="007E5DED" w:rsidP="007E5DED">
            <w:pPr>
              <w:pStyle w:val="a6"/>
              <w:widowControl/>
              <w:numPr>
                <w:ilvl w:val="0"/>
                <w:numId w:val="11"/>
              </w:numPr>
              <w:shd w:val="clear" w:color="auto" w:fill="FFFFFF"/>
              <w:contextualSpacing w:val="0"/>
              <w:rPr>
                <w:rFonts w:asciiTheme="minorHAnsi" w:eastAsia="Times New Roman" w:hAnsiTheme="minorHAnsi" w:cstheme="minorHAnsi"/>
                <w:color w:val="auto"/>
                <w:szCs w:val="24"/>
                <w:lang w:val="en-US"/>
              </w:rPr>
            </w:pPr>
            <w:r w:rsidRPr="007E5DED">
              <w:rPr>
                <w:rFonts w:asciiTheme="minorHAnsi" w:eastAsia="Times New Roman" w:hAnsiTheme="minorHAnsi" w:cstheme="minorHAnsi"/>
                <w:color w:val="auto"/>
                <w:szCs w:val="24"/>
                <w:lang w:val="en-US"/>
              </w:rPr>
              <w:t>Ability to organize team from scratch</w:t>
            </w:r>
          </w:p>
          <w:p w:rsidR="007E5DED" w:rsidRPr="007E5DED" w:rsidRDefault="007E5DED" w:rsidP="007E5DED">
            <w:pPr>
              <w:pStyle w:val="a6"/>
              <w:widowControl/>
              <w:numPr>
                <w:ilvl w:val="0"/>
                <w:numId w:val="11"/>
              </w:numPr>
              <w:shd w:val="clear" w:color="auto" w:fill="FFFFFF"/>
              <w:contextualSpacing w:val="0"/>
              <w:rPr>
                <w:rFonts w:asciiTheme="minorHAnsi" w:eastAsia="Times New Roman" w:hAnsiTheme="minorHAnsi" w:cstheme="minorHAnsi"/>
                <w:color w:val="auto"/>
                <w:szCs w:val="24"/>
                <w:lang w:val="en-US"/>
              </w:rPr>
            </w:pPr>
            <w:r w:rsidRPr="007E5DED">
              <w:rPr>
                <w:rFonts w:asciiTheme="minorHAnsi" w:eastAsia="Times New Roman" w:hAnsiTheme="minorHAnsi" w:cstheme="minorHAnsi"/>
                <w:color w:val="auto"/>
                <w:szCs w:val="24"/>
                <w:lang w:val="en-US"/>
              </w:rPr>
              <w:lastRenderedPageBreak/>
              <w:t>Absolute understanding of the importance of deadlines for the company (not a single fail</w:t>
            </w:r>
            <w:r>
              <w:rPr>
                <w:rFonts w:asciiTheme="minorHAnsi" w:eastAsia="Times New Roman" w:hAnsiTheme="minorHAnsi" w:cstheme="minorHAnsi"/>
                <w:color w:val="auto"/>
                <w:szCs w:val="24"/>
                <w:lang w:val="en-US"/>
              </w:rPr>
              <w:t>ure to open each of the 680</w:t>
            </w:r>
            <w:r w:rsidRPr="007E5DED">
              <w:rPr>
                <w:rFonts w:asciiTheme="minorHAnsi" w:eastAsia="Times New Roman" w:hAnsiTheme="minorHAnsi" w:cstheme="minorHAnsi"/>
                <w:color w:val="auto"/>
                <w:szCs w:val="24"/>
                <w:lang w:val="en-US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auto"/>
                <w:szCs w:val="24"/>
                <w:lang w:val="en-US"/>
              </w:rPr>
              <w:t>stores</w:t>
            </w:r>
            <w:r w:rsidRPr="007E5DED">
              <w:rPr>
                <w:rFonts w:asciiTheme="minorHAnsi" w:eastAsia="Times New Roman" w:hAnsiTheme="minorHAnsi" w:cstheme="minorHAnsi"/>
                <w:color w:val="auto"/>
                <w:szCs w:val="24"/>
                <w:lang w:val="en-US"/>
              </w:rPr>
              <w:t>)</w:t>
            </w:r>
          </w:p>
          <w:p w:rsidR="007E5DED" w:rsidRPr="007E5DED" w:rsidRDefault="007E5DED" w:rsidP="007E5DED">
            <w:pPr>
              <w:pStyle w:val="a6"/>
              <w:widowControl/>
              <w:numPr>
                <w:ilvl w:val="0"/>
                <w:numId w:val="11"/>
              </w:numPr>
              <w:shd w:val="clear" w:color="auto" w:fill="FFFFFF"/>
              <w:contextualSpacing w:val="0"/>
              <w:rPr>
                <w:rFonts w:asciiTheme="minorHAnsi" w:eastAsia="Times New Roman" w:hAnsiTheme="minorHAnsi" w:cstheme="minorHAnsi"/>
                <w:color w:val="auto"/>
                <w:szCs w:val="24"/>
                <w:lang w:val="en-US"/>
              </w:rPr>
            </w:pPr>
            <w:r w:rsidRPr="007E5DED">
              <w:rPr>
                <w:rFonts w:asciiTheme="minorHAnsi" w:eastAsia="Times New Roman" w:hAnsiTheme="minorHAnsi" w:cstheme="minorHAnsi"/>
                <w:color w:val="auto"/>
                <w:szCs w:val="24"/>
                <w:lang w:val="en-US"/>
              </w:rPr>
              <w:t>Implementation of calm business communication with officials of any size (from ordinary employees to owners of large companies)</w:t>
            </w:r>
          </w:p>
          <w:p w:rsidR="009F47F0" w:rsidRPr="007E5DED" w:rsidRDefault="007E5DED" w:rsidP="007E5DED">
            <w:pPr>
              <w:pStyle w:val="a6"/>
              <w:widowControl/>
              <w:numPr>
                <w:ilvl w:val="0"/>
                <w:numId w:val="11"/>
              </w:numPr>
              <w:shd w:val="clear" w:color="auto" w:fill="FFFFFF"/>
              <w:contextualSpacing w:val="0"/>
              <w:rPr>
                <w:rFonts w:asciiTheme="minorHAnsi" w:eastAsia="Times New Roman" w:hAnsiTheme="minorHAnsi" w:cstheme="minorHAnsi"/>
                <w:color w:val="auto"/>
                <w:szCs w:val="24"/>
                <w:lang w:val="en-US"/>
              </w:rPr>
            </w:pPr>
            <w:r w:rsidRPr="007E5DED">
              <w:rPr>
                <w:rFonts w:asciiTheme="minorHAnsi" w:eastAsia="Times New Roman" w:hAnsiTheme="minorHAnsi" w:cstheme="minorHAnsi"/>
                <w:color w:val="auto"/>
                <w:szCs w:val="24"/>
                <w:lang w:val="en-US"/>
              </w:rPr>
              <w:t>Absolutely not afraid to take responsibility</w:t>
            </w:r>
          </w:p>
        </w:tc>
      </w:tr>
      <w:tr w:rsidR="00704EE7" w:rsidRPr="00617006" w:rsidTr="00204C48">
        <w:trPr>
          <w:trHeight w:val="758"/>
        </w:trPr>
        <w:tc>
          <w:tcPr>
            <w:tcW w:w="2127" w:type="dxa"/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04EE7" w:rsidRPr="00EA1627" w:rsidRDefault="00EA1627" w:rsidP="00696AF6">
            <w:pPr>
              <w:pStyle w:val="1"/>
              <w:contextualSpacing w:val="0"/>
              <w:rPr>
                <w:rFonts w:asciiTheme="minorHAnsi" w:hAnsiTheme="minorHAnsi" w:cstheme="minorHAnsi"/>
                <w:sz w:val="22"/>
                <w:szCs w:val="24"/>
                <w:lang w:val="en-US"/>
              </w:rPr>
            </w:pPr>
            <w:bookmarkStart w:id="7" w:name="_jdnxk0e0poir" w:colFirst="0" w:colLast="0"/>
            <w:bookmarkEnd w:id="7"/>
            <w:r w:rsidRPr="00EA1627">
              <w:rPr>
                <w:rStyle w:val="a9"/>
                <w:rFonts w:asciiTheme="minorHAnsi" w:hAnsiTheme="minorHAnsi" w:cstheme="minorHAnsi"/>
                <w:color w:val="auto"/>
                <w:sz w:val="20"/>
                <w:szCs w:val="24"/>
                <w:lang w:val="en-US"/>
              </w:rPr>
              <w:lastRenderedPageBreak/>
              <w:t>Personal Qualities</w:t>
            </w:r>
          </w:p>
        </w:tc>
        <w:tc>
          <w:tcPr>
            <w:tcW w:w="907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E5DED" w:rsidRPr="007E5DED" w:rsidRDefault="007E5DED" w:rsidP="007E5DED">
            <w:pPr>
              <w:pStyle w:val="a6"/>
              <w:widowControl/>
              <w:numPr>
                <w:ilvl w:val="0"/>
                <w:numId w:val="7"/>
              </w:numPr>
              <w:shd w:val="clear" w:color="auto" w:fill="FFFFFF"/>
              <w:contextualSpacing w:val="0"/>
              <w:rPr>
                <w:rFonts w:asciiTheme="minorHAnsi" w:eastAsia="Times New Roman" w:hAnsiTheme="minorHAnsi" w:cstheme="minorHAnsi"/>
                <w:color w:val="auto"/>
                <w:szCs w:val="24"/>
                <w:lang w:val="en-US"/>
              </w:rPr>
            </w:pPr>
            <w:r w:rsidRPr="007E5DED">
              <w:rPr>
                <w:rFonts w:asciiTheme="minorHAnsi" w:eastAsia="Times New Roman" w:hAnsiTheme="minorHAnsi" w:cstheme="minorHAnsi"/>
                <w:color w:val="auto"/>
                <w:szCs w:val="24"/>
                <w:lang w:val="en-US"/>
              </w:rPr>
              <w:t>Maximum stress resistance in emergency situations</w:t>
            </w:r>
          </w:p>
          <w:p w:rsidR="007E5DED" w:rsidRPr="007E5DED" w:rsidRDefault="007E5DED" w:rsidP="007E5DED">
            <w:pPr>
              <w:pStyle w:val="10"/>
              <w:numPr>
                <w:ilvl w:val="0"/>
                <w:numId w:val="7"/>
              </w:numPr>
              <w:contextualSpacing w:val="0"/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</w:pPr>
            <w:proofErr w:type="spellStart"/>
            <w:r w:rsidRPr="007E5DED">
              <w:rPr>
                <w:rFonts w:asciiTheme="minorHAnsi" w:eastAsia="Times New Roman" w:hAnsiTheme="minorHAnsi" w:cstheme="minorHAnsi"/>
                <w:color w:val="auto"/>
                <w:szCs w:val="24"/>
              </w:rPr>
              <w:t>Fast</w:t>
            </w:r>
            <w:proofErr w:type="spellEnd"/>
            <w:r w:rsidRPr="007E5DED">
              <w:rPr>
                <w:rFonts w:asciiTheme="minorHAnsi" w:eastAsia="Times New Roman" w:hAnsiTheme="minorHAnsi" w:cstheme="minorHAnsi"/>
                <w:color w:val="auto"/>
                <w:szCs w:val="24"/>
              </w:rPr>
              <w:t xml:space="preserve"> "</w:t>
            </w:r>
            <w:proofErr w:type="spellStart"/>
            <w:r w:rsidRPr="007E5DED">
              <w:rPr>
                <w:rFonts w:asciiTheme="minorHAnsi" w:eastAsia="Times New Roman" w:hAnsiTheme="minorHAnsi" w:cstheme="minorHAnsi"/>
                <w:color w:val="auto"/>
                <w:szCs w:val="24"/>
              </w:rPr>
              <w:t>grasping</w:t>
            </w:r>
            <w:proofErr w:type="spellEnd"/>
            <w:r w:rsidRPr="007E5DED">
              <w:rPr>
                <w:rFonts w:asciiTheme="minorHAnsi" w:eastAsia="Times New Roman" w:hAnsiTheme="minorHAnsi" w:cstheme="minorHAnsi"/>
                <w:color w:val="auto"/>
                <w:szCs w:val="24"/>
              </w:rPr>
              <w:t xml:space="preserve">" </w:t>
            </w:r>
            <w:proofErr w:type="spellStart"/>
            <w:r w:rsidRPr="007E5DED">
              <w:rPr>
                <w:rFonts w:asciiTheme="minorHAnsi" w:eastAsia="Times New Roman" w:hAnsiTheme="minorHAnsi" w:cstheme="minorHAnsi"/>
                <w:color w:val="auto"/>
                <w:szCs w:val="24"/>
              </w:rPr>
              <w:t>of</w:t>
            </w:r>
            <w:proofErr w:type="spellEnd"/>
            <w:r w:rsidRPr="007E5DED">
              <w:rPr>
                <w:rFonts w:asciiTheme="minorHAnsi" w:eastAsia="Times New Roman" w:hAnsiTheme="minorHAnsi" w:cstheme="minorHAnsi"/>
                <w:color w:val="auto"/>
                <w:szCs w:val="24"/>
              </w:rPr>
              <w:t xml:space="preserve"> </w:t>
            </w:r>
            <w:proofErr w:type="spellStart"/>
            <w:r w:rsidRPr="007E5DED">
              <w:rPr>
                <w:rFonts w:asciiTheme="minorHAnsi" w:eastAsia="Times New Roman" w:hAnsiTheme="minorHAnsi" w:cstheme="minorHAnsi"/>
                <w:color w:val="auto"/>
                <w:szCs w:val="24"/>
              </w:rPr>
              <w:t>information</w:t>
            </w:r>
            <w:proofErr w:type="spellEnd"/>
          </w:p>
          <w:p w:rsidR="007E5DED" w:rsidRDefault="007E5DED" w:rsidP="007E5DED">
            <w:pPr>
              <w:pStyle w:val="10"/>
              <w:numPr>
                <w:ilvl w:val="0"/>
                <w:numId w:val="7"/>
              </w:numPr>
              <w:contextualSpacing w:val="0"/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</w:pPr>
            <w:proofErr w:type="spellStart"/>
            <w:r w:rsidRPr="007E5DED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>Respectful</w:t>
            </w:r>
            <w:proofErr w:type="spellEnd"/>
            <w:r w:rsidRPr="007E5DED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 xml:space="preserve"> </w:t>
            </w:r>
            <w:proofErr w:type="spellStart"/>
            <w:r w:rsidRPr="007E5DED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>communication</w:t>
            </w:r>
            <w:proofErr w:type="spellEnd"/>
            <w:r w:rsidRPr="007E5DED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 xml:space="preserve"> </w:t>
            </w:r>
            <w:proofErr w:type="spellStart"/>
            <w:r w:rsidRPr="007E5DED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>with</w:t>
            </w:r>
            <w:proofErr w:type="spellEnd"/>
            <w:r w:rsidRPr="007E5DED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 xml:space="preserve"> </w:t>
            </w:r>
            <w:proofErr w:type="spellStart"/>
            <w:r w:rsidRPr="007E5DED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>each</w:t>
            </w:r>
            <w:proofErr w:type="spellEnd"/>
            <w:r w:rsidRPr="007E5DED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 xml:space="preserve"> </w:t>
            </w:r>
            <w:proofErr w:type="spellStart"/>
            <w:r w:rsidRPr="007E5DED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>person</w:t>
            </w:r>
            <w:proofErr w:type="spellEnd"/>
          </w:p>
          <w:p w:rsidR="007E5DED" w:rsidRPr="007E5DED" w:rsidRDefault="007E5DED" w:rsidP="007E5DED">
            <w:pPr>
              <w:pStyle w:val="10"/>
              <w:numPr>
                <w:ilvl w:val="0"/>
                <w:numId w:val="7"/>
              </w:numPr>
              <w:contextualSpacing w:val="0"/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  <w:lang w:val="en-US"/>
              </w:rPr>
            </w:pPr>
            <w:r w:rsidRPr="007E5DED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  <w:lang w:val="en-US"/>
              </w:rPr>
              <w:t>The ability to find an approach in communicating with any type of human character</w:t>
            </w:r>
          </w:p>
          <w:p w:rsidR="007E5DED" w:rsidRPr="007E5DED" w:rsidRDefault="007E5DED" w:rsidP="007E5DED">
            <w:pPr>
              <w:pStyle w:val="10"/>
              <w:numPr>
                <w:ilvl w:val="0"/>
                <w:numId w:val="7"/>
              </w:numPr>
              <w:contextualSpacing w:val="0"/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  <w:lang w:val="en-US"/>
              </w:rPr>
              <w:t>S</w:t>
            </w:r>
            <w:r w:rsidRPr="007E5DED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  <w:lang w:val="en-US"/>
              </w:rPr>
              <w:t>elf-irony, understanding of</w:t>
            </w:r>
            <w:r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  <w:lang w:val="en-US"/>
              </w:rPr>
              <w:t xml:space="preserve"> any kind of</w:t>
            </w:r>
            <w:r w:rsidRPr="007E5DED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  <w:lang w:val="en-US"/>
              </w:rPr>
              <w:t xml:space="preserve"> jokes </w:t>
            </w:r>
            <w:r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  <w:lang w:val="en-US"/>
              </w:rPr>
              <w:t>about me</w:t>
            </w:r>
          </w:p>
          <w:p w:rsidR="006E0A11" w:rsidRPr="00BD1DE1" w:rsidRDefault="007E5DED" w:rsidP="007E5DED">
            <w:pPr>
              <w:pStyle w:val="10"/>
              <w:numPr>
                <w:ilvl w:val="0"/>
                <w:numId w:val="7"/>
              </w:numPr>
              <w:contextualSpacing w:val="0"/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</w:pPr>
            <w:proofErr w:type="spellStart"/>
            <w:r w:rsidRPr="007E5DED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>Openness</w:t>
            </w:r>
            <w:proofErr w:type="spellEnd"/>
            <w:r w:rsidRPr="007E5DED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 xml:space="preserve"> </w:t>
            </w:r>
            <w:proofErr w:type="spellStart"/>
            <w:r w:rsidRPr="007E5DED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>to</w:t>
            </w:r>
            <w:proofErr w:type="spellEnd"/>
            <w:r w:rsidRPr="007E5DED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 xml:space="preserve"> </w:t>
            </w:r>
            <w:proofErr w:type="spellStart"/>
            <w:r w:rsidRPr="007E5DED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>everything</w:t>
            </w:r>
            <w:proofErr w:type="spellEnd"/>
            <w:r w:rsidRPr="007E5DED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 xml:space="preserve"> </w:t>
            </w:r>
            <w:proofErr w:type="spellStart"/>
            <w:r w:rsidRPr="007E5DED">
              <w:rPr>
                <w:rFonts w:asciiTheme="minorHAnsi" w:hAnsiTheme="minorHAnsi" w:cstheme="minorHAnsi"/>
                <w:color w:val="auto"/>
                <w:szCs w:val="24"/>
                <w:shd w:val="clear" w:color="auto" w:fill="FFFFFF"/>
              </w:rPr>
              <w:t>new</w:t>
            </w:r>
            <w:proofErr w:type="spellEnd"/>
          </w:p>
        </w:tc>
      </w:tr>
    </w:tbl>
    <w:p w:rsidR="008B7CD3" w:rsidRPr="00617006" w:rsidRDefault="008B7CD3"/>
    <w:sectPr w:rsidR="008B7CD3" w:rsidRPr="00617006" w:rsidSect="00F875E7">
      <w:pgSz w:w="11906" w:h="16838"/>
      <w:pgMar w:top="142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4515_"/>
      </v:shape>
    </w:pict>
  </w:numPicBullet>
  <w:abstractNum w:abstractNumId="0" w15:restartNumberingAfterBreak="0">
    <w:nsid w:val="09844567"/>
    <w:multiLevelType w:val="hybridMultilevel"/>
    <w:tmpl w:val="89C27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F50E6"/>
    <w:multiLevelType w:val="hybridMultilevel"/>
    <w:tmpl w:val="9B766346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75AC6"/>
    <w:multiLevelType w:val="hybridMultilevel"/>
    <w:tmpl w:val="68621566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C6B02"/>
    <w:multiLevelType w:val="hybridMultilevel"/>
    <w:tmpl w:val="DCD457EE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42BB6"/>
    <w:multiLevelType w:val="hybridMultilevel"/>
    <w:tmpl w:val="260AB794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A2E7D"/>
    <w:multiLevelType w:val="hybridMultilevel"/>
    <w:tmpl w:val="42868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83341"/>
    <w:multiLevelType w:val="hybridMultilevel"/>
    <w:tmpl w:val="1C5C4B14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C26ED"/>
    <w:multiLevelType w:val="hybridMultilevel"/>
    <w:tmpl w:val="2C44B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24B87"/>
    <w:multiLevelType w:val="hybridMultilevel"/>
    <w:tmpl w:val="1424F74A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3B7227"/>
    <w:multiLevelType w:val="hybridMultilevel"/>
    <w:tmpl w:val="F5183378"/>
    <w:lvl w:ilvl="0" w:tplc="D17659F8">
      <w:numFmt w:val="bullet"/>
      <w:lvlText w:val="-"/>
      <w:lvlJc w:val="left"/>
      <w:pPr>
        <w:ind w:left="720" w:hanging="360"/>
      </w:pPr>
      <w:rPr>
        <w:rFonts w:ascii="Calibri" w:eastAsia="Arial" w:hAnsi="Calibri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90E14"/>
    <w:multiLevelType w:val="hybridMultilevel"/>
    <w:tmpl w:val="6E426310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10309"/>
    <w:multiLevelType w:val="hybridMultilevel"/>
    <w:tmpl w:val="FFEA71FE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004D9"/>
    <w:multiLevelType w:val="hybridMultilevel"/>
    <w:tmpl w:val="DE9ECDF0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11"/>
  </w:num>
  <w:num w:numId="6">
    <w:abstractNumId w:val="12"/>
  </w:num>
  <w:num w:numId="7">
    <w:abstractNumId w:val="4"/>
  </w:num>
  <w:num w:numId="8">
    <w:abstractNumId w:val="10"/>
  </w:num>
  <w:num w:numId="9">
    <w:abstractNumId w:val="7"/>
  </w:num>
  <w:num w:numId="10">
    <w:abstractNumId w:val="3"/>
  </w:num>
  <w:num w:numId="11">
    <w:abstractNumId w:val="5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EE7"/>
    <w:rsid w:val="0000177F"/>
    <w:rsid w:val="000474E0"/>
    <w:rsid w:val="00051DC1"/>
    <w:rsid w:val="00066737"/>
    <w:rsid w:val="000B4616"/>
    <w:rsid w:val="00126968"/>
    <w:rsid w:val="00134DDD"/>
    <w:rsid w:val="00134FEE"/>
    <w:rsid w:val="00193367"/>
    <w:rsid w:val="001C2218"/>
    <w:rsid w:val="001F0C2C"/>
    <w:rsid w:val="001F5F27"/>
    <w:rsid w:val="002043EF"/>
    <w:rsid w:val="00204C48"/>
    <w:rsid w:val="002118A3"/>
    <w:rsid w:val="00260598"/>
    <w:rsid w:val="00306B06"/>
    <w:rsid w:val="00334F6D"/>
    <w:rsid w:val="00340090"/>
    <w:rsid w:val="003748A5"/>
    <w:rsid w:val="003749DD"/>
    <w:rsid w:val="003A26B4"/>
    <w:rsid w:val="003A5094"/>
    <w:rsid w:val="003B4D08"/>
    <w:rsid w:val="003F2480"/>
    <w:rsid w:val="0048608E"/>
    <w:rsid w:val="00497F34"/>
    <w:rsid w:val="004B07B0"/>
    <w:rsid w:val="004C20B7"/>
    <w:rsid w:val="00573007"/>
    <w:rsid w:val="005940CD"/>
    <w:rsid w:val="005A7861"/>
    <w:rsid w:val="005B3FA4"/>
    <w:rsid w:val="005D4CFB"/>
    <w:rsid w:val="005E631E"/>
    <w:rsid w:val="00600023"/>
    <w:rsid w:val="00617006"/>
    <w:rsid w:val="0062301F"/>
    <w:rsid w:val="00631773"/>
    <w:rsid w:val="00632A6F"/>
    <w:rsid w:val="00647A37"/>
    <w:rsid w:val="006509AE"/>
    <w:rsid w:val="00674059"/>
    <w:rsid w:val="0068333F"/>
    <w:rsid w:val="00696AF6"/>
    <w:rsid w:val="006B799A"/>
    <w:rsid w:val="006C4C57"/>
    <w:rsid w:val="006E0A11"/>
    <w:rsid w:val="00702097"/>
    <w:rsid w:val="00704EE7"/>
    <w:rsid w:val="00733E11"/>
    <w:rsid w:val="00733EED"/>
    <w:rsid w:val="00751EE5"/>
    <w:rsid w:val="00787B3E"/>
    <w:rsid w:val="00793BCF"/>
    <w:rsid w:val="007B7DE3"/>
    <w:rsid w:val="007C623E"/>
    <w:rsid w:val="007E5DED"/>
    <w:rsid w:val="00807F5F"/>
    <w:rsid w:val="008212F9"/>
    <w:rsid w:val="008318D0"/>
    <w:rsid w:val="00863C35"/>
    <w:rsid w:val="008B7CD3"/>
    <w:rsid w:val="008C2D05"/>
    <w:rsid w:val="008F3FEC"/>
    <w:rsid w:val="009142C1"/>
    <w:rsid w:val="00916943"/>
    <w:rsid w:val="00931ECA"/>
    <w:rsid w:val="009F47F0"/>
    <w:rsid w:val="00A23983"/>
    <w:rsid w:val="00A4351C"/>
    <w:rsid w:val="00A530E7"/>
    <w:rsid w:val="00A8257A"/>
    <w:rsid w:val="00AA04D3"/>
    <w:rsid w:val="00AA05B0"/>
    <w:rsid w:val="00AD0D88"/>
    <w:rsid w:val="00AD6F61"/>
    <w:rsid w:val="00AE4B87"/>
    <w:rsid w:val="00AE6F88"/>
    <w:rsid w:val="00B1425F"/>
    <w:rsid w:val="00B2593C"/>
    <w:rsid w:val="00B734ED"/>
    <w:rsid w:val="00BC6FB1"/>
    <w:rsid w:val="00BD1DE1"/>
    <w:rsid w:val="00C25152"/>
    <w:rsid w:val="00C25501"/>
    <w:rsid w:val="00C92A4C"/>
    <w:rsid w:val="00CC3048"/>
    <w:rsid w:val="00CC3A1A"/>
    <w:rsid w:val="00CF6387"/>
    <w:rsid w:val="00D02C09"/>
    <w:rsid w:val="00D226AB"/>
    <w:rsid w:val="00D630B2"/>
    <w:rsid w:val="00D65110"/>
    <w:rsid w:val="00D92F64"/>
    <w:rsid w:val="00DE52E9"/>
    <w:rsid w:val="00E458B3"/>
    <w:rsid w:val="00E47936"/>
    <w:rsid w:val="00E64D32"/>
    <w:rsid w:val="00E8793F"/>
    <w:rsid w:val="00EA1627"/>
    <w:rsid w:val="00EA162F"/>
    <w:rsid w:val="00EF3F7C"/>
    <w:rsid w:val="00F37847"/>
    <w:rsid w:val="00F45C7C"/>
    <w:rsid w:val="00F620A5"/>
    <w:rsid w:val="00F837DF"/>
    <w:rsid w:val="00F8576B"/>
    <w:rsid w:val="00F875E7"/>
    <w:rsid w:val="00FB77F8"/>
    <w:rsid w:val="00FF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28422A68-5F84-4E45-953D-CFB9D88E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EE7"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1">
    <w:name w:val="heading 1"/>
    <w:basedOn w:val="10"/>
    <w:next w:val="10"/>
    <w:link w:val="11"/>
    <w:rsid w:val="00704EE7"/>
    <w:pPr>
      <w:jc w:val="right"/>
      <w:outlineLvl w:val="0"/>
    </w:pPr>
    <w:rPr>
      <w:color w:val="741B47"/>
      <w:sz w:val="26"/>
      <w:szCs w:val="26"/>
    </w:rPr>
  </w:style>
  <w:style w:type="paragraph" w:styleId="2">
    <w:name w:val="heading 2"/>
    <w:basedOn w:val="10"/>
    <w:next w:val="10"/>
    <w:link w:val="20"/>
    <w:rsid w:val="00704EE7"/>
    <w:pPr>
      <w:spacing w:line="240" w:lineRule="auto"/>
      <w:outlineLvl w:val="1"/>
    </w:pPr>
    <w:rPr>
      <w:b/>
      <w:color w:val="4C1130"/>
      <w:sz w:val="22"/>
      <w:szCs w:val="22"/>
    </w:rPr>
  </w:style>
  <w:style w:type="paragraph" w:styleId="3">
    <w:name w:val="heading 3"/>
    <w:basedOn w:val="10"/>
    <w:next w:val="10"/>
    <w:link w:val="30"/>
    <w:rsid w:val="00704EE7"/>
    <w:pPr>
      <w:spacing w:after="80"/>
      <w:outlineLvl w:val="2"/>
    </w:pPr>
    <w:rPr>
      <w:b/>
      <w:color w:val="B7B7B7"/>
    </w:rPr>
  </w:style>
  <w:style w:type="paragraph" w:styleId="4">
    <w:name w:val="heading 4"/>
    <w:basedOn w:val="10"/>
    <w:next w:val="10"/>
    <w:link w:val="40"/>
    <w:rsid w:val="00704EE7"/>
    <w:pPr>
      <w:spacing w:line="240" w:lineRule="auto"/>
      <w:outlineLvl w:val="3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704EE7"/>
    <w:rPr>
      <w:rFonts w:ascii="Arial" w:eastAsia="Arial" w:hAnsi="Arial" w:cs="Arial"/>
      <w:color w:val="741B47"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rsid w:val="00704EE7"/>
    <w:rPr>
      <w:rFonts w:ascii="Arial" w:eastAsia="Arial" w:hAnsi="Arial" w:cs="Arial"/>
      <w:b/>
      <w:color w:val="4C1130"/>
      <w:lang w:eastAsia="ru-RU"/>
    </w:rPr>
  </w:style>
  <w:style w:type="character" w:customStyle="1" w:styleId="30">
    <w:name w:val="Заголовок 3 Знак"/>
    <w:basedOn w:val="a0"/>
    <w:link w:val="3"/>
    <w:rsid w:val="00704EE7"/>
    <w:rPr>
      <w:rFonts w:ascii="Arial" w:eastAsia="Arial" w:hAnsi="Arial" w:cs="Arial"/>
      <w:b/>
      <w:color w:val="B7B7B7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04EE7"/>
    <w:rPr>
      <w:rFonts w:ascii="Arial" w:eastAsia="Arial" w:hAnsi="Arial" w:cs="Arial"/>
      <w:i/>
      <w:color w:val="666666"/>
      <w:sz w:val="20"/>
      <w:szCs w:val="20"/>
      <w:lang w:eastAsia="ru-RU"/>
    </w:rPr>
  </w:style>
  <w:style w:type="paragraph" w:customStyle="1" w:styleId="10">
    <w:name w:val="Обычный1"/>
    <w:rsid w:val="00704EE7"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a3">
    <w:name w:val="Subtitle"/>
    <w:basedOn w:val="10"/>
    <w:next w:val="10"/>
    <w:link w:val="a4"/>
    <w:rsid w:val="00704EE7"/>
    <w:rPr>
      <w:color w:val="741B47"/>
      <w:sz w:val="48"/>
      <w:szCs w:val="48"/>
    </w:rPr>
  </w:style>
  <w:style w:type="character" w:customStyle="1" w:styleId="a4">
    <w:name w:val="Подзаголовок Знак"/>
    <w:basedOn w:val="a0"/>
    <w:link w:val="a3"/>
    <w:rsid w:val="00704EE7"/>
    <w:rPr>
      <w:rFonts w:ascii="Arial" w:eastAsia="Arial" w:hAnsi="Arial" w:cs="Arial"/>
      <w:color w:val="741B47"/>
      <w:sz w:val="48"/>
      <w:szCs w:val="48"/>
      <w:lang w:eastAsia="ru-RU"/>
    </w:rPr>
  </w:style>
  <w:style w:type="paragraph" w:styleId="a5">
    <w:name w:val="Normal (Web)"/>
    <w:basedOn w:val="a"/>
    <w:uiPriority w:val="99"/>
    <w:unhideWhenUsed/>
    <w:rsid w:val="00704EE7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List Paragraph"/>
    <w:basedOn w:val="a"/>
    <w:uiPriority w:val="34"/>
    <w:qFormat/>
    <w:rsid w:val="00704EE7"/>
    <w:pPr>
      <w:ind w:left="720"/>
    </w:pPr>
  </w:style>
  <w:style w:type="paragraph" w:styleId="a7">
    <w:name w:val="Balloon Text"/>
    <w:basedOn w:val="a"/>
    <w:link w:val="a8"/>
    <w:uiPriority w:val="99"/>
    <w:semiHidden/>
    <w:unhideWhenUsed/>
    <w:rsid w:val="00704E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4EE7"/>
    <w:rPr>
      <w:rFonts w:ascii="Tahoma" w:eastAsia="Arial" w:hAnsi="Tahoma" w:cs="Tahoma"/>
      <w:color w:val="666666"/>
      <w:sz w:val="16"/>
      <w:szCs w:val="16"/>
      <w:lang w:eastAsia="ru-RU"/>
    </w:rPr>
  </w:style>
  <w:style w:type="character" w:styleId="a9">
    <w:name w:val="Intense Reference"/>
    <w:basedOn w:val="a0"/>
    <w:uiPriority w:val="32"/>
    <w:qFormat/>
    <w:rsid w:val="00306B06"/>
    <w:rPr>
      <w:b/>
      <w:bCs/>
      <w:smallCaps/>
      <w:color w:val="726056" w:themeColor="accent2"/>
      <w:spacing w:val="5"/>
      <w:u w:val="single"/>
    </w:rPr>
  </w:style>
  <w:style w:type="table" w:customStyle="1" w:styleId="ResumeTable">
    <w:name w:val="Resume Table"/>
    <w:basedOn w:val="a1"/>
    <w:uiPriority w:val="99"/>
    <w:rsid w:val="002118A3"/>
    <w:pPr>
      <w:spacing w:after="80" w:line="288" w:lineRule="auto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AD0101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styleId="aa">
    <w:name w:val="header"/>
    <w:basedOn w:val="a"/>
    <w:link w:val="ab"/>
    <w:uiPriority w:val="99"/>
    <w:rsid w:val="002118A3"/>
    <w:pPr>
      <w:widowControl/>
      <w:spacing w:line="240" w:lineRule="auto"/>
      <w:contextualSpacing w:val="0"/>
    </w:pPr>
    <w:rPr>
      <w:rFonts w:asciiTheme="minorHAnsi" w:eastAsiaTheme="minorEastAsia" w:hAnsiTheme="minorHAnsi" w:cstheme="minorBidi"/>
      <w:color w:val="auto"/>
      <w:sz w:val="22"/>
      <w:szCs w:val="22"/>
      <w:lang w:val="en-US" w:eastAsia="ja-JP"/>
    </w:rPr>
  </w:style>
  <w:style w:type="character" w:customStyle="1" w:styleId="ab">
    <w:name w:val="Верхний колонтитул Знак"/>
    <w:basedOn w:val="a0"/>
    <w:link w:val="aa"/>
    <w:uiPriority w:val="99"/>
    <w:rsid w:val="002118A3"/>
    <w:rPr>
      <w:rFonts w:eastAsiaTheme="minorEastAsia"/>
      <w:lang w:val="en-US" w:eastAsia="ja-JP"/>
    </w:rPr>
  </w:style>
  <w:style w:type="paragraph" w:styleId="ac">
    <w:name w:val="Title"/>
    <w:basedOn w:val="a"/>
    <w:link w:val="ad"/>
    <w:uiPriority w:val="1"/>
    <w:qFormat/>
    <w:rsid w:val="002118A3"/>
    <w:pPr>
      <w:widowControl/>
      <w:spacing w:line="216" w:lineRule="auto"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 w:eastAsia="en-US"/>
    </w:rPr>
  </w:style>
  <w:style w:type="character" w:customStyle="1" w:styleId="ad">
    <w:name w:val="Название Знак"/>
    <w:basedOn w:val="a0"/>
    <w:link w:val="ac"/>
    <w:uiPriority w:val="1"/>
    <w:rsid w:val="002118A3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/>
    </w:rPr>
  </w:style>
  <w:style w:type="character" w:styleId="ae">
    <w:name w:val="Hyperlink"/>
    <w:basedOn w:val="a0"/>
    <w:uiPriority w:val="99"/>
    <w:unhideWhenUsed/>
    <w:rsid w:val="00FB77F8"/>
    <w:rPr>
      <w:color w:val="D26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winplaine.pythonanywher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enis-vashkevich-23b2516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3488927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www.github.com/Gwinplaine/My_final_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winplain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1F174DAE</Template>
  <TotalTime>261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Вашкевич Денис</cp:lastModifiedBy>
  <cp:revision>16</cp:revision>
  <cp:lastPrinted>2022-08-08T14:00:00Z</cp:lastPrinted>
  <dcterms:created xsi:type="dcterms:W3CDTF">2022-07-01T11:51:00Z</dcterms:created>
  <dcterms:modified xsi:type="dcterms:W3CDTF">2022-08-08T14:01:00Z</dcterms:modified>
</cp:coreProperties>
</file>